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9489239" w14:textId="739C83F7" w:rsidR="00C6554A" w:rsidRPr="008B5277" w:rsidRDefault="00116C54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567F9FBA" wp14:editId="6E9D0886">
            <wp:extent cx="5486400" cy="4063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-logo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01E8EFE" w14:textId="31DF031A" w:rsidR="00C6554A" w:rsidRDefault="00116C54" w:rsidP="00C6554A">
      <w:pPr>
        <w:pStyle w:val="Title"/>
      </w:pPr>
      <w:r>
        <w:t>Take Me Out!</w:t>
      </w:r>
    </w:p>
    <w:p w14:paraId="4F606A88" w14:textId="61573033" w:rsidR="00C6554A" w:rsidRPr="00D5413C" w:rsidRDefault="008358C4" w:rsidP="00C6554A">
      <w:pPr>
        <w:pStyle w:val="Subtitle"/>
      </w:pPr>
      <w:r>
        <w:t xml:space="preserve">KORIŠĆENI ALATI </w:t>
      </w:r>
    </w:p>
    <w:p w14:paraId="13E5E038" w14:textId="77777777" w:rsidR="0037196E" w:rsidRPr="0037196E" w:rsidRDefault="00116C54" w:rsidP="0037196E">
      <w:pPr>
        <w:pStyle w:val="Title"/>
        <w:rPr>
          <w:sz w:val="32"/>
          <w:szCs w:val="32"/>
        </w:rPr>
      </w:pPr>
      <w:r w:rsidRPr="0037196E">
        <w:rPr>
          <w:sz w:val="32"/>
          <w:szCs w:val="32"/>
        </w:rPr>
        <w:t>All pain, No gain</w:t>
      </w:r>
      <w:r w:rsidR="00C6554A" w:rsidRPr="0037196E">
        <w:rPr>
          <w:sz w:val="32"/>
          <w:szCs w:val="32"/>
        </w:rPr>
        <w:t xml:space="preserve"> </w:t>
      </w:r>
    </w:p>
    <w:p w14:paraId="31A9A1E7" w14:textId="499825B4" w:rsidR="0037196E" w:rsidRDefault="0037196E" w:rsidP="001C4AAF">
      <w:pPr>
        <w:pStyle w:val="ContactInfo"/>
      </w:pPr>
      <w:r>
        <w:t>Emilija Nikić</w:t>
      </w:r>
    </w:p>
    <w:p w14:paraId="5FCE0BC5" w14:textId="29E18ADE" w:rsidR="0037196E" w:rsidRDefault="0037196E" w:rsidP="00116C54">
      <w:pPr>
        <w:pStyle w:val="ContactInfo"/>
      </w:pPr>
      <w:r>
        <w:t>Ana Vučeljić</w:t>
      </w:r>
    </w:p>
    <w:p w14:paraId="37B64ECE" w14:textId="6CEB3AB6" w:rsidR="00116C54" w:rsidRDefault="0037196E" w:rsidP="00116C54">
      <w:pPr>
        <w:pStyle w:val="ContactInfo"/>
      </w:pPr>
      <w:r>
        <w:t>Emilija Radovanović</w:t>
      </w:r>
    </w:p>
    <w:p w14:paraId="17384D88" w14:textId="17A9F4CB" w:rsidR="001C4AAF" w:rsidRDefault="001C4AAF" w:rsidP="00116C54">
      <w:pPr>
        <w:pStyle w:val="ContactInfo"/>
      </w:pPr>
      <w:r>
        <w:t>Mina Lesić</w:t>
      </w:r>
    </w:p>
    <w:p w14:paraId="7DC74363" w14:textId="77777777" w:rsidR="00116C54" w:rsidRDefault="00116C54" w:rsidP="00116C54">
      <w:pPr>
        <w:pStyle w:val="ContactInfo"/>
      </w:pPr>
    </w:p>
    <w:p w14:paraId="72D5A5CF" w14:textId="77777777" w:rsidR="00116C54" w:rsidRDefault="00116C54" w:rsidP="00116C54">
      <w:pPr>
        <w:pStyle w:val="ContactInfo"/>
      </w:pPr>
    </w:p>
    <w:p w14:paraId="7FD55CDA" w14:textId="77777777" w:rsidR="00116C54" w:rsidRDefault="00116C54" w:rsidP="00116C54">
      <w:pPr>
        <w:pStyle w:val="ContactInfo"/>
      </w:pPr>
    </w:p>
    <w:p w14:paraId="493E991C" w14:textId="77777777" w:rsidR="00116C54" w:rsidRDefault="00116C54" w:rsidP="00116C54">
      <w:pPr>
        <w:pStyle w:val="ContactInfo"/>
      </w:pPr>
    </w:p>
    <w:p w14:paraId="58585F4E" w14:textId="77777777" w:rsidR="00116C54" w:rsidRDefault="00116C54" w:rsidP="00116C54">
      <w:pPr>
        <w:pStyle w:val="ContactInfo"/>
      </w:pPr>
    </w:p>
    <w:p w14:paraId="13B1B7FA" w14:textId="77777777" w:rsidR="00116C54" w:rsidRDefault="00116C54" w:rsidP="00116C54">
      <w:pPr>
        <w:pStyle w:val="ContactInfo"/>
      </w:pPr>
    </w:p>
    <w:p w14:paraId="26197947" w14:textId="77777777" w:rsidR="00116C54" w:rsidRDefault="00116C54" w:rsidP="00116C54">
      <w:pPr>
        <w:pStyle w:val="ContactInfo"/>
      </w:pPr>
    </w:p>
    <w:p w14:paraId="6C4BDCA5" w14:textId="77777777" w:rsidR="00116C54" w:rsidRDefault="00116C54" w:rsidP="00116C54">
      <w:pPr>
        <w:pStyle w:val="ContactInfo"/>
      </w:pPr>
    </w:p>
    <w:p w14:paraId="3C92BFE1" w14:textId="10FF4F94" w:rsidR="00F464FA" w:rsidRDefault="00F464FA" w:rsidP="00116C54">
      <w:pPr>
        <w:pStyle w:val="ContactInfo"/>
      </w:pPr>
    </w:p>
    <w:p w14:paraId="2D9CA63A" w14:textId="55E67EE2" w:rsidR="00F464FA" w:rsidRDefault="00F464FA"/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11378452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2D7375" w14:textId="565DD113" w:rsidR="00F464FA" w:rsidRDefault="00F464FA">
          <w:pPr>
            <w:pStyle w:val="TOCHeading"/>
          </w:pPr>
          <w:r>
            <w:t>Sadržaj:</w:t>
          </w:r>
        </w:p>
        <w:p w14:paraId="3A4ADDAA" w14:textId="797218C8" w:rsidR="00941822" w:rsidRDefault="00F464F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03115" w:history="1">
            <w:r w:rsidR="00941822" w:rsidRPr="00CE5541">
              <w:rPr>
                <w:rStyle w:val="Hyperlink"/>
                <w:noProof/>
              </w:rPr>
              <w:t>Verzije dokumenta</w:t>
            </w:r>
            <w:r w:rsidR="00941822">
              <w:rPr>
                <w:noProof/>
                <w:webHidden/>
              </w:rPr>
              <w:tab/>
            </w:r>
            <w:r w:rsidR="00941822">
              <w:rPr>
                <w:noProof/>
                <w:webHidden/>
              </w:rPr>
              <w:fldChar w:fldCharType="begin"/>
            </w:r>
            <w:r w:rsidR="00941822">
              <w:rPr>
                <w:noProof/>
                <w:webHidden/>
              </w:rPr>
              <w:instrText xml:space="preserve"> PAGEREF _Toc41703115 \h </w:instrText>
            </w:r>
            <w:r w:rsidR="00941822">
              <w:rPr>
                <w:noProof/>
                <w:webHidden/>
              </w:rPr>
            </w:r>
            <w:r w:rsidR="00941822">
              <w:rPr>
                <w:noProof/>
                <w:webHidden/>
              </w:rPr>
              <w:fldChar w:fldCharType="separate"/>
            </w:r>
            <w:r w:rsidR="00941822">
              <w:rPr>
                <w:noProof/>
                <w:webHidden/>
              </w:rPr>
              <w:t>2</w:t>
            </w:r>
            <w:r w:rsidR="00941822">
              <w:rPr>
                <w:noProof/>
                <w:webHidden/>
              </w:rPr>
              <w:fldChar w:fldCharType="end"/>
            </w:r>
          </w:hyperlink>
        </w:p>
        <w:p w14:paraId="6526A2D0" w14:textId="6A05F2F4" w:rsidR="00941822" w:rsidRDefault="00C96AE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3116" w:history="1">
            <w:r w:rsidR="00941822" w:rsidRPr="00CE5541">
              <w:rPr>
                <w:rStyle w:val="Hyperlink"/>
                <w:noProof/>
              </w:rPr>
              <w:t>Uvod</w:t>
            </w:r>
            <w:r w:rsidR="00941822">
              <w:rPr>
                <w:noProof/>
                <w:webHidden/>
              </w:rPr>
              <w:tab/>
            </w:r>
            <w:r w:rsidR="00941822">
              <w:rPr>
                <w:noProof/>
                <w:webHidden/>
              </w:rPr>
              <w:fldChar w:fldCharType="begin"/>
            </w:r>
            <w:r w:rsidR="00941822">
              <w:rPr>
                <w:noProof/>
                <w:webHidden/>
              </w:rPr>
              <w:instrText xml:space="preserve"> PAGEREF _Toc41703116 \h </w:instrText>
            </w:r>
            <w:r w:rsidR="00941822">
              <w:rPr>
                <w:noProof/>
                <w:webHidden/>
              </w:rPr>
            </w:r>
            <w:r w:rsidR="00941822">
              <w:rPr>
                <w:noProof/>
                <w:webHidden/>
              </w:rPr>
              <w:fldChar w:fldCharType="separate"/>
            </w:r>
            <w:r w:rsidR="00941822">
              <w:rPr>
                <w:noProof/>
                <w:webHidden/>
              </w:rPr>
              <w:t>3</w:t>
            </w:r>
            <w:r w:rsidR="00941822">
              <w:rPr>
                <w:noProof/>
                <w:webHidden/>
              </w:rPr>
              <w:fldChar w:fldCharType="end"/>
            </w:r>
          </w:hyperlink>
        </w:p>
        <w:p w14:paraId="16410086" w14:textId="5CCB7A0B" w:rsidR="00941822" w:rsidRDefault="00C96AE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3117" w:history="1">
            <w:r w:rsidR="00941822" w:rsidRPr="00CE5541">
              <w:rPr>
                <w:rStyle w:val="Hyperlink"/>
                <w:noProof/>
              </w:rPr>
              <w:t>Alati</w:t>
            </w:r>
            <w:r w:rsidR="00941822">
              <w:rPr>
                <w:noProof/>
                <w:webHidden/>
              </w:rPr>
              <w:tab/>
            </w:r>
            <w:r w:rsidR="00941822">
              <w:rPr>
                <w:noProof/>
                <w:webHidden/>
              </w:rPr>
              <w:fldChar w:fldCharType="begin"/>
            </w:r>
            <w:r w:rsidR="00941822">
              <w:rPr>
                <w:noProof/>
                <w:webHidden/>
              </w:rPr>
              <w:instrText xml:space="preserve"> PAGEREF _Toc41703117 \h </w:instrText>
            </w:r>
            <w:r w:rsidR="00941822">
              <w:rPr>
                <w:noProof/>
                <w:webHidden/>
              </w:rPr>
            </w:r>
            <w:r w:rsidR="00941822">
              <w:rPr>
                <w:noProof/>
                <w:webHidden/>
              </w:rPr>
              <w:fldChar w:fldCharType="separate"/>
            </w:r>
            <w:r w:rsidR="00941822">
              <w:rPr>
                <w:noProof/>
                <w:webHidden/>
              </w:rPr>
              <w:t>3</w:t>
            </w:r>
            <w:r w:rsidR="00941822">
              <w:rPr>
                <w:noProof/>
                <w:webHidden/>
              </w:rPr>
              <w:fldChar w:fldCharType="end"/>
            </w:r>
          </w:hyperlink>
        </w:p>
        <w:p w14:paraId="56BDCAED" w14:textId="21F981AF" w:rsidR="00941822" w:rsidRDefault="00C96AE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3118" w:history="1">
            <w:r w:rsidR="00941822" w:rsidRPr="00CE5541">
              <w:rPr>
                <w:rStyle w:val="Hyperlink"/>
                <w:noProof/>
              </w:rPr>
              <w:t>M</w:t>
            </w:r>
            <w:r w:rsidR="00941822">
              <w:rPr>
                <w:rStyle w:val="Hyperlink"/>
                <w:noProof/>
              </w:rPr>
              <w:t>i</w:t>
            </w:r>
            <w:r w:rsidR="00941822" w:rsidRPr="00CE5541">
              <w:rPr>
                <w:rStyle w:val="Hyperlink"/>
                <w:noProof/>
              </w:rPr>
              <w:t xml:space="preserve">crosoft </w:t>
            </w:r>
            <w:r w:rsidR="00941822">
              <w:rPr>
                <w:rStyle w:val="Hyperlink"/>
                <w:noProof/>
              </w:rPr>
              <w:t>O</w:t>
            </w:r>
            <w:r w:rsidR="00941822" w:rsidRPr="00CE5541">
              <w:rPr>
                <w:rStyle w:val="Hyperlink"/>
                <w:noProof/>
              </w:rPr>
              <w:t xml:space="preserve">ffice </w:t>
            </w:r>
            <w:r w:rsidR="00941822">
              <w:rPr>
                <w:rStyle w:val="Hyperlink"/>
                <w:noProof/>
              </w:rPr>
              <w:t>W</w:t>
            </w:r>
            <w:r w:rsidR="00941822" w:rsidRPr="00CE5541">
              <w:rPr>
                <w:rStyle w:val="Hyperlink"/>
                <w:noProof/>
              </w:rPr>
              <w:t>ord</w:t>
            </w:r>
            <w:r w:rsidR="00941822">
              <w:rPr>
                <w:noProof/>
                <w:webHidden/>
              </w:rPr>
              <w:tab/>
            </w:r>
            <w:r w:rsidR="00941822">
              <w:rPr>
                <w:noProof/>
                <w:webHidden/>
              </w:rPr>
              <w:fldChar w:fldCharType="begin"/>
            </w:r>
            <w:r w:rsidR="00941822">
              <w:rPr>
                <w:noProof/>
                <w:webHidden/>
              </w:rPr>
              <w:instrText xml:space="preserve"> PAGEREF _Toc41703118 \h </w:instrText>
            </w:r>
            <w:r w:rsidR="00941822">
              <w:rPr>
                <w:noProof/>
                <w:webHidden/>
              </w:rPr>
            </w:r>
            <w:r w:rsidR="00941822">
              <w:rPr>
                <w:noProof/>
                <w:webHidden/>
              </w:rPr>
              <w:fldChar w:fldCharType="separate"/>
            </w:r>
            <w:r w:rsidR="00941822">
              <w:rPr>
                <w:noProof/>
                <w:webHidden/>
              </w:rPr>
              <w:t>3</w:t>
            </w:r>
            <w:r w:rsidR="00941822">
              <w:rPr>
                <w:noProof/>
                <w:webHidden/>
              </w:rPr>
              <w:fldChar w:fldCharType="end"/>
            </w:r>
          </w:hyperlink>
        </w:p>
        <w:p w14:paraId="4A1ED36B" w14:textId="0A9FDA82" w:rsidR="00941822" w:rsidRDefault="00C96AE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3119" w:history="1">
            <w:r w:rsidR="00941822" w:rsidRPr="00CE5541">
              <w:rPr>
                <w:rStyle w:val="Hyperlink"/>
                <w:noProof/>
              </w:rPr>
              <w:t>HTML, CSS, Javascript, bootstrap</w:t>
            </w:r>
            <w:r w:rsidR="00941822">
              <w:rPr>
                <w:noProof/>
                <w:webHidden/>
              </w:rPr>
              <w:tab/>
            </w:r>
            <w:r w:rsidR="00941822">
              <w:rPr>
                <w:noProof/>
                <w:webHidden/>
              </w:rPr>
              <w:fldChar w:fldCharType="begin"/>
            </w:r>
            <w:r w:rsidR="00941822">
              <w:rPr>
                <w:noProof/>
                <w:webHidden/>
              </w:rPr>
              <w:instrText xml:space="preserve"> PAGEREF _Toc41703119 \h </w:instrText>
            </w:r>
            <w:r w:rsidR="00941822">
              <w:rPr>
                <w:noProof/>
                <w:webHidden/>
              </w:rPr>
            </w:r>
            <w:r w:rsidR="00941822">
              <w:rPr>
                <w:noProof/>
                <w:webHidden/>
              </w:rPr>
              <w:fldChar w:fldCharType="separate"/>
            </w:r>
            <w:r w:rsidR="00941822">
              <w:rPr>
                <w:noProof/>
                <w:webHidden/>
              </w:rPr>
              <w:t>4</w:t>
            </w:r>
            <w:r w:rsidR="00941822">
              <w:rPr>
                <w:noProof/>
                <w:webHidden/>
              </w:rPr>
              <w:fldChar w:fldCharType="end"/>
            </w:r>
          </w:hyperlink>
        </w:p>
        <w:p w14:paraId="1BA18A3D" w14:textId="5F562876" w:rsidR="00941822" w:rsidRDefault="00C96AE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3120" w:history="1">
            <w:r w:rsidR="00941822">
              <w:rPr>
                <w:rStyle w:val="Hyperlink"/>
                <w:noProof/>
              </w:rPr>
              <w:t>E</w:t>
            </w:r>
            <w:r w:rsidR="00941822" w:rsidRPr="00CE5541">
              <w:rPr>
                <w:rStyle w:val="Hyperlink"/>
                <w:noProof/>
              </w:rPr>
              <w:t>rwin</w:t>
            </w:r>
            <w:r w:rsidR="00941822">
              <w:rPr>
                <w:noProof/>
                <w:webHidden/>
              </w:rPr>
              <w:tab/>
            </w:r>
            <w:r w:rsidR="00941822">
              <w:rPr>
                <w:noProof/>
                <w:webHidden/>
              </w:rPr>
              <w:fldChar w:fldCharType="begin"/>
            </w:r>
            <w:r w:rsidR="00941822">
              <w:rPr>
                <w:noProof/>
                <w:webHidden/>
              </w:rPr>
              <w:instrText xml:space="preserve"> PAGEREF _Toc41703120 \h </w:instrText>
            </w:r>
            <w:r w:rsidR="00941822">
              <w:rPr>
                <w:noProof/>
                <w:webHidden/>
              </w:rPr>
            </w:r>
            <w:r w:rsidR="00941822">
              <w:rPr>
                <w:noProof/>
                <w:webHidden/>
              </w:rPr>
              <w:fldChar w:fldCharType="separate"/>
            </w:r>
            <w:r w:rsidR="00941822">
              <w:rPr>
                <w:noProof/>
                <w:webHidden/>
              </w:rPr>
              <w:t>4</w:t>
            </w:r>
            <w:r w:rsidR="00941822">
              <w:rPr>
                <w:noProof/>
                <w:webHidden/>
              </w:rPr>
              <w:fldChar w:fldCharType="end"/>
            </w:r>
          </w:hyperlink>
        </w:p>
        <w:p w14:paraId="1F40FBE3" w14:textId="426CBCAB" w:rsidR="00941822" w:rsidRDefault="00C96AE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3121" w:history="1">
            <w:r w:rsidR="00941822">
              <w:rPr>
                <w:rStyle w:val="Hyperlink"/>
                <w:noProof/>
              </w:rPr>
              <w:t>M</w:t>
            </w:r>
            <w:r w:rsidR="00941822" w:rsidRPr="00CE5541">
              <w:rPr>
                <w:rStyle w:val="Hyperlink"/>
                <w:noProof/>
              </w:rPr>
              <w:t>y</w:t>
            </w:r>
            <w:r w:rsidR="00941822">
              <w:rPr>
                <w:rStyle w:val="Hyperlink"/>
                <w:noProof/>
              </w:rPr>
              <w:t>SWL</w:t>
            </w:r>
            <w:r w:rsidR="00941822" w:rsidRPr="00CE5541">
              <w:rPr>
                <w:rStyle w:val="Hyperlink"/>
                <w:noProof/>
              </w:rPr>
              <w:t xml:space="preserve">l </w:t>
            </w:r>
            <w:r w:rsidR="00941822">
              <w:rPr>
                <w:rStyle w:val="Hyperlink"/>
                <w:noProof/>
              </w:rPr>
              <w:t>W</w:t>
            </w:r>
            <w:r w:rsidR="00941822" w:rsidRPr="00CE5541">
              <w:rPr>
                <w:rStyle w:val="Hyperlink"/>
                <w:noProof/>
              </w:rPr>
              <w:t>orkbench</w:t>
            </w:r>
            <w:r w:rsidR="00941822">
              <w:rPr>
                <w:noProof/>
                <w:webHidden/>
              </w:rPr>
              <w:tab/>
            </w:r>
            <w:r w:rsidR="00941822">
              <w:rPr>
                <w:noProof/>
                <w:webHidden/>
              </w:rPr>
              <w:fldChar w:fldCharType="begin"/>
            </w:r>
            <w:r w:rsidR="00941822">
              <w:rPr>
                <w:noProof/>
                <w:webHidden/>
              </w:rPr>
              <w:instrText xml:space="preserve"> PAGEREF _Toc41703121 \h </w:instrText>
            </w:r>
            <w:r w:rsidR="00941822">
              <w:rPr>
                <w:noProof/>
                <w:webHidden/>
              </w:rPr>
            </w:r>
            <w:r w:rsidR="00941822">
              <w:rPr>
                <w:noProof/>
                <w:webHidden/>
              </w:rPr>
              <w:fldChar w:fldCharType="separate"/>
            </w:r>
            <w:r w:rsidR="00941822">
              <w:rPr>
                <w:noProof/>
                <w:webHidden/>
              </w:rPr>
              <w:t>4</w:t>
            </w:r>
            <w:r w:rsidR="00941822">
              <w:rPr>
                <w:noProof/>
                <w:webHidden/>
              </w:rPr>
              <w:fldChar w:fldCharType="end"/>
            </w:r>
          </w:hyperlink>
        </w:p>
        <w:p w14:paraId="1B0BF002" w14:textId="3AEA63D0" w:rsidR="00941822" w:rsidRDefault="00C96AE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3122" w:history="1">
            <w:r w:rsidR="00941822">
              <w:rPr>
                <w:rStyle w:val="Hyperlink"/>
                <w:noProof/>
              </w:rPr>
              <w:t>PHPM</w:t>
            </w:r>
            <w:r w:rsidR="00941822" w:rsidRPr="00CE5541">
              <w:rPr>
                <w:rStyle w:val="Hyperlink"/>
                <w:noProof/>
              </w:rPr>
              <w:t>y</w:t>
            </w:r>
            <w:r w:rsidR="00941822">
              <w:rPr>
                <w:rStyle w:val="Hyperlink"/>
                <w:noProof/>
              </w:rPr>
              <w:t>A</w:t>
            </w:r>
            <w:r w:rsidR="00941822" w:rsidRPr="00CE5541">
              <w:rPr>
                <w:rStyle w:val="Hyperlink"/>
                <w:noProof/>
              </w:rPr>
              <w:t>dmin</w:t>
            </w:r>
            <w:r w:rsidR="00941822">
              <w:rPr>
                <w:noProof/>
                <w:webHidden/>
              </w:rPr>
              <w:tab/>
            </w:r>
            <w:r w:rsidR="00941822">
              <w:rPr>
                <w:noProof/>
                <w:webHidden/>
              </w:rPr>
              <w:fldChar w:fldCharType="begin"/>
            </w:r>
            <w:r w:rsidR="00941822">
              <w:rPr>
                <w:noProof/>
                <w:webHidden/>
              </w:rPr>
              <w:instrText xml:space="preserve"> PAGEREF _Toc41703122 \h </w:instrText>
            </w:r>
            <w:r w:rsidR="00941822">
              <w:rPr>
                <w:noProof/>
                <w:webHidden/>
              </w:rPr>
            </w:r>
            <w:r w:rsidR="00941822">
              <w:rPr>
                <w:noProof/>
                <w:webHidden/>
              </w:rPr>
              <w:fldChar w:fldCharType="separate"/>
            </w:r>
            <w:r w:rsidR="00941822">
              <w:rPr>
                <w:noProof/>
                <w:webHidden/>
              </w:rPr>
              <w:t>4</w:t>
            </w:r>
            <w:r w:rsidR="00941822">
              <w:rPr>
                <w:noProof/>
                <w:webHidden/>
              </w:rPr>
              <w:fldChar w:fldCharType="end"/>
            </w:r>
          </w:hyperlink>
        </w:p>
        <w:p w14:paraId="34034D93" w14:textId="094B098F" w:rsidR="00941822" w:rsidRDefault="00C96AE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3123" w:history="1">
            <w:r w:rsidR="00941822">
              <w:rPr>
                <w:rStyle w:val="Hyperlink"/>
                <w:noProof/>
              </w:rPr>
              <w:t>S</w:t>
            </w:r>
            <w:r w:rsidR="00941822" w:rsidRPr="00CE5541">
              <w:rPr>
                <w:rStyle w:val="Hyperlink"/>
                <w:noProof/>
              </w:rPr>
              <w:t>tar</w:t>
            </w:r>
            <w:r w:rsidR="00941822">
              <w:rPr>
                <w:rStyle w:val="Hyperlink"/>
                <w:noProof/>
              </w:rPr>
              <w:t>UML</w:t>
            </w:r>
            <w:r w:rsidR="00941822">
              <w:rPr>
                <w:noProof/>
                <w:webHidden/>
              </w:rPr>
              <w:tab/>
            </w:r>
            <w:r w:rsidR="00941822">
              <w:rPr>
                <w:noProof/>
                <w:webHidden/>
              </w:rPr>
              <w:fldChar w:fldCharType="begin"/>
            </w:r>
            <w:r w:rsidR="00941822">
              <w:rPr>
                <w:noProof/>
                <w:webHidden/>
              </w:rPr>
              <w:instrText xml:space="preserve"> PAGEREF _Toc41703123 \h </w:instrText>
            </w:r>
            <w:r w:rsidR="00941822">
              <w:rPr>
                <w:noProof/>
                <w:webHidden/>
              </w:rPr>
            </w:r>
            <w:r w:rsidR="00941822">
              <w:rPr>
                <w:noProof/>
                <w:webHidden/>
              </w:rPr>
              <w:fldChar w:fldCharType="separate"/>
            </w:r>
            <w:r w:rsidR="00941822">
              <w:rPr>
                <w:noProof/>
                <w:webHidden/>
              </w:rPr>
              <w:t>4</w:t>
            </w:r>
            <w:r w:rsidR="00941822">
              <w:rPr>
                <w:noProof/>
                <w:webHidden/>
              </w:rPr>
              <w:fldChar w:fldCharType="end"/>
            </w:r>
          </w:hyperlink>
        </w:p>
        <w:p w14:paraId="7DC3D9DD" w14:textId="63D014A2" w:rsidR="00941822" w:rsidRDefault="00C96AE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3124" w:history="1">
            <w:r w:rsidR="00941822" w:rsidRPr="00CE5541">
              <w:rPr>
                <w:rStyle w:val="Hyperlink"/>
                <w:noProof/>
              </w:rPr>
              <w:t>PHP, CODEIGNITER4, WAMP SERVER</w:t>
            </w:r>
            <w:r w:rsidR="00941822">
              <w:rPr>
                <w:noProof/>
                <w:webHidden/>
              </w:rPr>
              <w:tab/>
            </w:r>
            <w:r w:rsidR="00941822">
              <w:rPr>
                <w:noProof/>
                <w:webHidden/>
              </w:rPr>
              <w:fldChar w:fldCharType="begin"/>
            </w:r>
            <w:r w:rsidR="00941822">
              <w:rPr>
                <w:noProof/>
                <w:webHidden/>
              </w:rPr>
              <w:instrText xml:space="preserve"> PAGEREF _Toc41703124 \h </w:instrText>
            </w:r>
            <w:r w:rsidR="00941822">
              <w:rPr>
                <w:noProof/>
                <w:webHidden/>
              </w:rPr>
            </w:r>
            <w:r w:rsidR="00941822">
              <w:rPr>
                <w:noProof/>
                <w:webHidden/>
              </w:rPr>
              <w:fldChar w:fldCharType="separate"/>
            </w:r>
            <w:r w:rsidR="00941822">
              <w:rPr>
                <w:noProof/>
                <w:webHidden/>
              </w:rPr>
              <w:t>5</w:t>
            </w:r>
            <w:r w:rsidR="00941822">
              <w:rPr>
                <w:noProof/>
                <w:webHidden/>
              </w:rPr>
              <w:fldChar w:fldCharType="end"/>
            </w:r>
          </w:hyperlink>
        </w:p>
        <w:p w14:paraId="5D89EED7" w14:textId="3627A633" w:rsidR="00941822" w:rsidRDefault="00C96AE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3125" w:history="1">
            <w:r w:rsidR="00941822">
              <w:rPr>
                <w:rStyle w:val="Hyperlink"/>
                <w:noProof/>
              </w:rPr>
              <w:t>N</w:t>
            </w:r>
            <w:r w:rsidR="00941822" w:rsidRPr="00CE5541">
              <w:rPr>
                <w:rStyle w:val="Hyperlink"/>
                <w:noProof/>
              </w:rPr>
              <w:t>et</w:t>
            </w:r>
            <w:r w:rsidR="00941822">
              <w:rPr>
                <w:rStyle w:val="Hyperlink"/>
                <w:noProof/>
              </w:rPr>
              <w:t>B</w:t>
            </w:r>
            <w:r w:rsidR="00941822" w:rsidRPr="00CE5541">
              <w:rPr>
                <w:rStyle w:val="Hyperlink"/>
                <w:noProof/>
              </w:rPr>
              <w:t>eans 8.2</w:t>
            </w:r>
            <w:r w:rsidR="00941822">
              <w:rPr>
                <w:noProof/>
                <w:webHidden/>
              </w:rPr>
              <w:tab/>
            </w:r>
            <w:r w:rsidR="00941822">
              <w:rPr>
                <w:noProof/>
                <w:webHidden/>
              </w:rPr>
              <w:fldChar w:fldCharType="begin"/>
            </w:r>
            <w:r w:rsidR="00941822">
              <w:rPr>
                <w:noProof/>
                <w:webHidden/>
              </w:rPr>
              <w:instrText xml:space="preserve"> PAGEREF _Toc41703125 \h </w:instrText>
            </w:r>
            <w:r w:rsidR="00941822">
              <w:rPr>
                <w:noProof/>
                <w:webHidden/>
              </w:rPr>
            </w:r>
            <w:r w:rsidR="00941822">
              <w:rPr>
                <w:noProof/>
                <w:webHidden/>
              </w:rPr>
              <w:fldChar w:fldCharType="separate"/>
            </w:r>
            <w:r w:rsidR="00941822">
              <w:rPr>
                <w:noProof/>
                <w:webHidden/>
              </w:rPr>
              <w:t>5</w:t>
            </w:r>
            <w:r w:rsidR="00941822">
              <w:rPr>
                <w:noProof/>
                <w:webHidden/>
              </w:rPr>
              <w:fldChar w:fldCharType="end"/>
            </w:r>
          </w:hyperlink>
        </w:p>
        <w:p w14:paraId="7DB317BB" w14:textId="0F9C9C2E" w:rsidR="00F464FA" w:rsidRDefault="00F464FA">
          <w:r>
            <w:rPr>
              <w:b/>
              <w:bCs/>
              <w:noProof/>
            </w:rPr>
            <w:fldChar w:fldCharType="end"/>
          </w:r>
        </w:p>
      </w:sdtContent>
    </w:sdt>
    <w:p w14:paraId="6BED7DC8" w14:textId="77777777" w:rsidR="00116C54" w:rsidRDefault="00116C54" w:rsidP="00116C54">
      <w:pPr>
        <w:pStyle w:val="ContactInfo"/>
      </w:pPr>
    </w:p>
    <w:p w14:paraId="35B12EF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C24214B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D5EE9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7C77BC1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80D0A6" w14:textId="236FAEB6" w:rsidR="00F464FA" w:rsidRDefault="00F464FA" w:rsidP="0037196E">
      <w:pPr>
        <w:pStyle w:val="Heading1"/>
        <w:rPr>
          <w:sz w:val="36"/>
          <w:szCs w:val="36"/>
        </w:rPr>
      </w:pPr>
    </w:p>
    <w:p w14:paraId="0E8E476C" w14:textId="77777777" w:rsidR="00F464FA" w:rsidRPr="00F464FA" w:rsidRDefault="00F464FA" w:rsidP="00F464FA"/>
    <w:p w14:paraId="015F4C74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106C3D13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2C46ABD0" w14:textId="4004BA4F" w:rsidR="00116C54" w:rsidRDefault="0037196E" w:rsidP="0037196E">
      <w:pPr>
        <w:pStyle w:val="Heading1"/>
        <w:rPr>
          <w:sz w:val="36"/>
          <w:szCs w:val="36"/>
        </w:rPr>
      </w:pPr>
      <w:bookmarkStart w:id="5" w:name="_Toc41703115"/>
      <w:r w:rsidRPr="0037196E">
        <w:rPr>
          <w:sz w:val="36"/>
          <w:szCs w:val="36"/>
        </w:rPr>
        <w:t>Verzije dokumenta</w:t>
      </w:r>
      <w:bookmarkEnd w:id="5"/>
    </w:p>
    <w:p w14:paraId="0A6EEB6C" w14:textId="77777777" w:rsidR="00F464FA" w:rsidRPr="00F464FA" w:rsidRDefault="00F464FA" w:rsidP="00F464FA"/>
    <w:p w14:paraId="35D7F97D" w14:textId="398B0EBF" w:rsidR="0037196E" w:rsidRDefault="0037196E" w:rsidP="00116C54">
      <w:pPr>
        <w:pStyle w:val="ContactInfo"/>
      </w:pPr>
    </w:p>
    <w:p w14:paraId="26C1832A" w14:textId="68D1AA90" w:rsidR="0037196E" w:rsidRDefault="0037196E" w:rsidP="00116C54">
      <w:pPr>
        <w:pStyle w:val="ContactInfo"/>
      </w:pPr>
    </w:p>
    <w:p w14:paraId="4E893B04" w14:textId="77777777" w:rsidR="0037196E" w:rsidRDefault="0037196E" w:rsidP="00116C54">
      <w:pPr>
        <w:pStyle w:val="ContactInf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3"/>
        <w:gridCol w:w="2153"/>
        <w:gridCol w:w="2154"/>
        <w:gridCol w:w="2154"/>
      </w:tblGrid>
      <w:tr w:rsidR="00116C54" w14:paraId="267A9C5D" w14:textId="77777777" w:rsidTr="00196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71608C0F" w14:textId="2575A412" w:rsidR="00116C54" w:rsidRPr="009E1EC6" w:rsidRDefault="00116C54" w:rsidP="00116C54">
            <w:pPr>
              <w:pStyle w:val="ContactInfo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Verzija</w:t>
            </w:r>
          </w:p>
        </w:tc>
        <w:tc>
          <w:tcPr>
            <w:tcW w:w="2153" w:type="dxa"/>
          </w:tcPr>
          <w:p w14:paraId="1FEA0B9F" w14:textId="22917323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Datum</w:t>
            </w:r>
          </w:p>
        </w:tc>
        <w:tc>
          <w:tcPr>
            <w:tcW w:w="2154" w:type="dxa"/>
          </w:tcPr>
          <w:p w14:paraId="70CC8316" w14:textId="00CEAA80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Opis</w:t>
            </w:r>
          </w:p>
        </w:tc>
        <w:tc>
          <w:tcPr>
            <w:tcW w:w="2154" w:type="dxa"/>
          </w:tcPr>
          <w:p w14:paraId="70CDE943" w14:textId="4714FA42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Autori</w:t>
            </w:r>
          </w:p>
        </w:tc>
      </w:tr>
      <w:tr w:rsidR="00116C54" w14:paraId="51B27C02" w14:textId="77777777" w:rsidTr="0019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8CD5A5A" w14:textId="2DD86C90" w:rsidR="00116C54" w:rsidRPr="009E1EC6" w:rsidRDefault="00116C54" w:rsidP="00116C54">
            <w:pPr>
              <w:pStyle w:val="ContactInfo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1.0.</w:t>
            </w:r>
          </w:p>
        </w:tc>
        <w:tc>
          <w:tcPr>
            <w:tcW w:w="2153" w:type="dxa"/>
          </w:tcPr>
          <w:p w14:paraId="090FFBE0" w14:textId="7312FBCD" w:rsidR="00116C54" w:rsidRPr="009E1EC6" w:rsidRDefault="008358C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30.05.2020.</w:t>
            </w:r>
          </w:p>
        </w:tc>
        <w:tc>
          <w:tcPr>
            <w:tcW w:w="2154" w:type="dxa"/>
          </w:tcPr>
          <w:p w14:paraId="453E774C" w14:textId="707FC319" w:rsidR="00116C54" w:rsidRPr="009E1EC6" w:rsidRDefault="00116C5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Osnovna verzija</w:t>
            </w:r>
          </w:p>
        </w:tc>
        <w:tc>
          <w:tcPr>
            <w:tcW w:w="2154" w:type="dxa"/>
          </w:tcPr>
          <w:p w14:paraId="11DABEAE" w14:textId="77777777" w:rsidR="00116C54" w:rsidRPr="009E1EC6" w:rsidRDefault="00116C5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Emilija Nikić</w:t>
            </w:r>
          </w:p>
          <w:p w14:paraId="08737DEC" w14:textId="3A52CC40" w:rsidR="00116C54" w:rsidRPr="009E1EC6" w:rsidRDefault="00116C5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6135" w14:paraId="29F3CD89" w14:textId="77777777" w:rsidTr="001964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94632E7" w14:textId="101F2D96" w:rsidR="001F6135" w:rsidRPr="009E1EC6" w:rsidRDefault="001F6135" w:rsidP="00116C54">
            <w:pPr>
              <w:pStyle w:val="ContactInf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153" w:type="dxa"/>
          </w:tcPr>
          <w:p w14:paraId="251BAB0D" w14:textId="39C21274" w:rsidR="001F6135" w:rsidRDefault="001F6135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31.05.2020.</w:t>
            </w:r>
          </w:p>
        </w:tc>
        <w:tc>
          <w:tcPr>
            <w:tcW w:w="2154" w:type="dxa"/>
          </w:tcPr>
          <w:p w14:paraId="317DD11D" w14:textId="0762BFAC" w:rsidR="001F6135" w:rsidRPr="009E1EC6" w:rsidRDefault="001F6135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Dodatak Ajax-a</w:t>
            </w:r>
          </w:p>
        </w:tc>
        <w:tc>
          <w:tcPr>
            <w:tcW w:w="2154" w:type="dxa"/>
          </w:tcPr>
          <w:p w14:paraId="42CC12A3" w14:textId="3480A0C0" w:rsidR="001F6135" w:rsidRPr="009E1EC6" w:rsidRDefault="001F6135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Emilija Nikić</w:t>
            </w:r>
          </w:p>
        </w:tc>
      </w:tr>
    </w:tbl>
    <w:p w14:paraId="40E3CF74" w14:textId="6E14BA94" w:rsidR="00C6554A" w:rsidRDefault="00C6554A" w:rsidP="00116C54">
      <w:pPr>
        <w:pStyle w:val="ContactInfo"/>
      </w:pPr>
      <w:r>
        <w:br w:type="page"/>
      </w:r>
    </w:p>
    <w:p w14:paraId="7E9A6C21" w14:textId="77726CF1" w:rsidR="00C6554A" w:rsidRDefault="00116C54" w:rsidP="00C6554A">
      <w:pPr>
        <w:pStyle w:val="Heading1"/>
        <w:rPr>
          <w:sz w:val="36"/>
          <w:szCs w:val="36"/>
        </w:rPr>
      </w:pPr>
      <w:bookmarkStart w:id="6" w:name="_Toc41703116"/>
      <w:r w:rsidRPr="009E1EC6">
        <w:rPr>
          <w:sz w:val="36"/>
          <w:szCs w:val="36"/>
        </w:rPr>
        <w:lastRenderedPageBreak/>
        <w:t>Uvod</w:t>
      </w:r>
      <w:bookmarkEnd w:id="6"/>
    </w:p>
    <w:p w14:paraId="7BCA5721" w14:textId="77777777" w:rsidR="00EA0615" w:rsidRPr="00EA0615" w:rsidRDefault="00EA0615" w:rsidP="00EA0615"/>
    <w:p w14:paraId="664118EE" w14:textId="22516D51" w:rsidR="00C6554A" w:rsidRPr="009E1EC6" w:rsidRDefault="00116C54" w:rsidP="00116C54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tab/>
      </w:r>
      <w:r w:rsidR="009E330A" w:rsidRPr="009E1EC6">
        <w:rPr>
          <w:sz w:val="28"/>
          <w:szCs w:val="28"/>
        </w:rPr>
        <w:t xml:space="preserve">Ovaj dokument predstavlja opis </w:t>
      </w:r>
      <w:r w:rsidR="008358C4">
        <w:rPr>
          <w:sz w:val="28"/>
          <w:szCs w:val="28"/>
        </w:rPr>
        <w:t>svih korišćenih alata tokom rad</w:t>
      </w:r>
      <w:r w:rsidR="00516E66">
        <w:rPr>
          <w:sz w:val="28"/>
          <w:szCs w:val="28"/>
        </w:rPr>
        <w:t xml:space="preserve">a </w:t>
      </w:r>
      <w:r w:rsidR="008358C4">
        <w:rPr>
          <w:sz w:val="28"/>
          <w:szCs w:val="28"/>
        </w:rPr>
        <w:t>na projekt</w:t>
      </w:r>
      <w:r w:rsidR="00516E66">
        <w:rPr>
          <w:sz w:val="28"/>
          <w:szCs w:val="28"/>
        </w:rPr>
        <w:t>u</w:t>
      </w:r>
      <w:r w:rsidR="008358C4">
        <w:rPr>
          <w:sz w:val="28"/>
          <w:szCs w:val="28"/>
        </w:rPr>
        <w:t xml:space="preserve"> Take Me Out.</w:t>
      </w:r>
    </w:p>
    <w:p w14:paraId="530EBCEB" w14:textId="77777777" w:rsidR="00EA0615" w:rsidRPr="00EA0615" w:rsidRDefault="00EA0615" w:rsidP="00EA0615"/>
    <w:p w14:paraId="37473BF7" w14:textId="27EAF8AE" w:rsidR="002C74C0" w:rsidRPr="009E1EC6" w:rsidRDefault="009E330A" w:rsidP="009E330A">
      <w:pPr>
        <w:rPr>
          <w:sz w:val="28"/>
          <w:szCs w:val="28"/>
        </w:rPr>
      </w:pPr>
      <w:r>
        <w:tab/>
      </w:r>
    </w:p>
    <w:p w14:paraId="2CD7F9CC" w14:textId="72215750" w:rsidR="00723B22" w:rsidRDefault="008358C4" w:rsidP="00723B22">
      <w:pPr>
        <w:pStyle w:val="Heading1"/>
        <w:rPr>
          <w:sz w:val="36"/>
          <w:szCs w:val="36"/>
        </w:rPr>
      </w:pPr>
      <w:bookmarkStart w:id="7" w:name="_Toc41703117"/>
      <w:r>
        <w:rPr>
          <w:sz w:val="36"/>
          <w:szCs w:val="36"/>
        </w:rPr>
        <w:t>Alati</w:t>
      </w:r>
      <w:bookmarkEnd w:id="7"/>
    </w:p>
    <w:p w14:paraId="08D98AC8" w14:textId="77777777" w:rsidR="00EA0615" w:rsidRPr="00EA0615" w:rsidRDefault="00EA0615" w:rsidP="00EA0615"/>
    <w:p w14:paraId="43526524" w14:textId="6C92D0DB" w:rsidR="00723B22" w:rsidRPr="009E1EC6" w:rsidRDefault="008358C4" w:rsidP="00723B22">
      <w:pPr>
        <w:rPr>
          <w:sz w:val="28"/>
          <w:szCs w:val="28"/>
        </w:rPr>
      </w:pPr>
      <w:r>
        <w:rPr>
          <w:sz w:val="28"/>
          <w:szCs w:val="28"/>
        </w:rPr>
        <w:t>Tokom realizacije projekta korišćeni su sledeći alati</w:t>
      </w:r>
      <w:r w:rsidR="00B102C2" w:rsidRPr="009E1EC6">
        <w:rPr>
          <w:sz w:val="28"/>
          <w:szCs w:val="28"/>
        </w:rPr>
        <w:t>:</w:t>
      </w:r>
    </w:p>
    <w:p w14:paraId="634A99EA" w14:textId="4304D06D" w:rsidR="00B102C2" w:rsidRPr="009E1EC6" w:rsidRDefault="008358C4" w:rsidP="00B102C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Microsoft Office Word</w:t>
      </w:r>
    </w:p>
    <w:p w14:paraId="257C23B3" w14:textId="25E7DD82" w:rsidR="008358C4" w:rsidRDefault="008358C4" w:rsidP="00B102C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HTML, CSS, JavaScript, Bootstrap</w:t>
      </w:r>
    </w:p>
    <w:p w14:paraId="4B299513" w14:textId="4EF7399F" w:rsidR="00941822" w:rsidRDefault="00941822" w:rsidP="00B102C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MySQL WorkBench</w:t>
      </w:r>
    </w:p>
    <w:p w14:paraId="64E81CF6" w14:textId="40329AA9" w:rsidR="00B102C2" w:rsidRPr="009E1EC6" w:rsidRDefault="008358C4" w:rsidP="00B102C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PHPMyAdmin</w:t>
      </w:r>
    </w:p>
    <w:p w14:paraId="1769C966" w14:textId="56A892BD" w:rsidR="008358C4" w:rsidRPr="008358C4" w:rsidRDefault="008358C4" w:rsidP="008358C4">
      <w:pPr>
        <w:pStyle w:val="ListParagraph"/>
        <w:numPr>
          <w:ilvl w:val="0"/>
          <w:numId w:val="16"/>
        </w:numPr>
      </w:pPr>
      <w:r>
        <w:rPr>
          <w:sz w:val="28"/>
          <w:szCs w:val="28"/>
        </w:rPr>
        <w:t>StarUML</w:t>
      </w:r>
    </w:p>
    <w:p w14:paraId="1C124723" w14:textId="6EC46992" w:rsidR="008358C4" w:rsidRPr="008358C4" w:rsidRDefault="008358C4" w:rsidP="008358C4">
      <w:pPr>
        <w:pStyle w:val="ListParagraph"/>
        <w:numPr>
          <w:ilvl w:val="0"/>
          <w:numId w:val="16"/>
        </w:numPr>
      </w:pPr>
      <w:r>
        <w:rPr>
          <w:sz w:val="28"/>
          <w:szCs w:val="28"/>
        </w:rPr>
        <w:t>PHP, CodeIgniter 4, WAMP server</w:t>
      </w:r>
    </w:p>
    <w:p w14:paraId="0012F1CA" w14:textId="45A3C7D5" w:rsidR="008358C4" w:rsidRPr="001F6135" w:rsidRDefault="009120D4" w:rsidP="008358C4">
      <w:pPr>
        <w:pStyle w:val="ListParagraph"/>
        <w:numPr>
          <w:ilvl w:val="0"/>
          <w:numId w:val="16"/>
        </w:numPr>
      </w:pPr>
      <w:r>
        <w:rPr>
          <w:sz w:val="28"/>
          <w:szCs w:val="28"/>
        </w:rPr>
        <w:t xml:space="preserve">Apache </w:t>
      </w:r>
      <w:r w:rsidR="008358C4">
        <w:rPr>
          <w:sz w:val="28"/>
          <w:szCs w:val="28"/>
        </w:rPr>
        <w:t xml:space="preserve">NetBeans </w:t>
      </w:r>
      <w:r>
        <w:rPr>
          <w:sz w:val="28"/>
          <w:szCs w:val="28"/>
        </w:rPr>
        <w:t>IDE 11.2</w:t>
      </w:r>
    </w:p>
    <w:p w14:paraId="3736074D" w14:textId="4239F782" w:rsidR="001F6135" w:rsidRPr="008358C4" w:rsidRDefault="001F6135" w:rsidP="008358C4">
      <w:pPr>
        <w:pStyle w:val="ListParagraph"/>
        <w:numPr>
          <w:ilvl w:val="0"/>
          <w:numId w:val="16"/>
        </w:numPr>
      </w:pPr>
      <w:r>
        <w:rPr>
          <w:sz w:val="28"/>
          <w:szCs w:val="28"/>
        </w:rPr>
        <w:t>Ajax</w:t>
      </w:r>
    </w:p>
    <w:p w14:paraId="76CC6350" w14:textId="77777777" w:rsidR="008358C4" w:rsidRPr="00796DBA" w:rsidRDefault="008358C4" w:rsidP="00941822">
      <w:pPr>
        <w:pStyle w:val="ListParagraph"/>
      </w:pPr>
    </w:p>
    <w:p w14:paraId="7699B443" w14:textId="77777777" w:rsidR="00796DBA" w:rsidRDefault="00796DBA" w:rsidP="00796DBA"/>
    <w:p w14:paraId="2FACBF8F" w14:textId="79947820" w:rsidR="00B102C2" w:rsidRPr="009E1EC6" w:rsidRDefault="008358C4" w:rsidP="00B102C2">
      <w:pPr>
        <w:pStyle w:val="Heading2"/>
        <w:rPr>
          <w:sz w:val="30"/>
          <w:szCs w:val="30"/>
        </w:rPr>
      </w:pPr>
      <w:bookmarkStart w:id="8" w:name="_Toc41703118"/>
      <w:r>
        <w:rPr>
          <w:sz w:val="30"/>
          <w:szCs w:val="30"/>
        </w:rPr>
        <w:t>MIcrosoft office word</w:t>
      </w:r>
      <w:bookmarkEnd w:id="8"/>
    </w:p>
    <w:p w14:paraId="1A2FBC8B" w14:textId="28DB8C14" w:rsidR="00B102C2" w:rsidRDefault="00B102C2" w:rsidP="00B102C2">
      <w:pPr>
        <w:rPr>
          <w:sz w:val="28"/>
          <w:szCs w:val="28"/>
        </w:rPr>
      </w:pPr>
      <w:r>
        <w:tab/>
      </w:r>
      <w:r w:rsidR="008358C4">
        <w:rPr>
          <w:sz w:val="28"/>
          <w:szCs w:val="28"/>
        </w:rPr>
        <w:t>Ovaj alat je korišćen tokom izrade dokumentacije projektnog zadatka, SSU-ova, dokumenata pravljenih tokom faze formalne inspekcije, opisa baze podataka i ovog dokumenta.</w:t>
      </w:r>
    </w:p>
    <w:p w14:paraId="0030270A" w14:textId="52565890" w:rsidR="008358C4" w:rsidRDefault="008358C4" w:rsidP="00B102C2">
      <w:pPr>
        <w:rPr>
          <w:sz w:val="28"/>
          <w:szCs w:val="28"/>
        </w:rPr>
      </w:pPr>
      <w:r>
        <w:rPr>
          <w:sz w:val="28"/>
          <w:szCs w:val="28"/>
        </w:rPr>
        <w:t>_</w:t>
      </w:r>
    </w:p>
    <w:p w14:paraId="2C265545" w14:textId="5D86BF74" w:rsidR="00796DBA" w:rsidRDefault="00796DBA" w:rsidP="00B102C2">
      <w:pPr>
        <w:rPr>
          <w:sz w:val="28"/>
          <w:szCs w:val="28"/>
        </w:rPr>
      </w:pPr>
    </w:p>
    <w:p w14:paraId="156BA2E1" w14:textId="77777777" w:rsidR="00796DBA" w:rsidRPr="009E1EC6" w:rsidRDefault="00796DBA" w:rsidP="00B102C2">
      <w:pPr>
        <w:rPr>
          <w:sz w:val="28"/>
          <w:szCs w:val="28"/>
        </w:rPr>
      </w:pPr>
    </w:p>
    <w:p w14:paraId="103A1687" w14:textId="5A75DF43" w:rsidR="00EA0615" w:rsidRPr="00EA0615" w:rsidRDefault="008358C4" w:rsidP="00EA0615">
      <w:pPr>
        <w:pStyle w:val="Heading2"/>
        <w:tabs>
          <w:tab w:val="left" w:pos="3067"/>
        </w:tabs>
        <w:rPr>
          <w:sz w:val="30"/>
          <w:szCs w:val="30"/>
        </w:rPr>
      </w:pPr>
      <w:bookmarkStart w:id="9" w:name="_Toc41703119"/>
      <w:r>
        <w:rPr>
          <w:sz w:val="30"/>
          <w:szCs w:val="30"/>
        </w:rPr>
        <w:t>HTML, CSS, Javascript, bootstrap</w:t>
      </w:r>
      <w:bookmarkEnd w:id="9"/>
      <w:r w:rsidR="00DD79F4" w:rsidRPr="009E1EC6">
        <w:rPr>
          <w:sz w:val="30"/>
          <w:szCs w:val="30"/>
        </w:rPr>
        <w:tab/>
      </w:r>
    </w:p>
    <w:p w14:paraId="06F2993F" w14:textId="20ECFA16" w:rsidR="00DD79F4" w:rsidRDefault="00DD79F4" w:rsidP="00DD79F4">
      <w:pPr>
        <w:rPr>
          <w:sz w:val="28"/>
          <w:szCs w:val="28"/>
        </w:rPr>
      </w:pPr>
      <w:r>
        <w:tab/>
      </w:r>
      <w:r w:rsidR="008358C4">
        <w:rPr>
          <w:sz w:val="28"/>
          <w:szCs w:val="28"/>
        </w:rPr>
        <w:t>Naveden</w:t>
      </w:r>
      <w:r w:rsidR="004D5E21">
        <w:rPr>
          <w:sz w:val="28"/>
          <w:szCs w:val="28"/>
        </w:rPr>
        <w:t>e</w:t>
      </w:r>
      <w:r w:rsidR="008358C4">
        <w:rPr>
          <w:sz w:val="28"/>
          <w:szCs w:val="28"/>
        </w:rPr>
        <w:t xml:space="preserve"> </w:t>
      </w:r>
      <w:r w:rsidR="004D5E21">
        <w:rPr>
          <w:sz w:val="28"/>
          <w:szCs w:val="28"/>
        </w:rPr>
        <w:t>tehnologije</w:t>
      </w:r>
      <w:r w:rsidR="008358C4">
        <w:rPr>
          <w:sz w:val="28"/>
          <w:szCs w:val="28"/>
        </w:rPr>
        <w:t xml:space="preserve"> su korišćen</w:t>
      </w:r>
      <w:r w:rsidR="004D5E21">
        <w:rPr>
          <w:sz w:val="28"/>
          <w:szCs w:val="28"/>
        </w:rPr>
        <w:t>e</w:t>
      </w:r>
      <w:r w:rsidR="008358C4">
        <w:rPr>
          <w:sz w:val="28"/>
          <w:szCs w:val="28"/>
        </w:rPr>
        <w:t xml:space="preserve"> tokom izrade prototi</w:t>
      </w:r>
      <w:r w:rsidR="004D5E21">
        <w:rPr>
          <w:sz w:val="28"/>
          <w:szCs w:val="28"/>
        </w:rPr>
        <w:t>pa kao i tokom implementacije aplikacije za deo koji obuhvata frontend.</w:t>
      </w:r>
    </w:p>
    <w:p w14:paraId="4342BDB9" w14:textId="4DDCB90C" w:rsidR="00796DBA" w:rsidRDefault="00796DBA" w:rsidP="00DD79F4">
      <w:pPr>
        <w:rPr>
          <w:sz w:val="28"/>
          <w:szCs w:val="28"/>
        </w:rPr>
      </w:pPr>
    </w:p>
    <w:p w14:paraId="27B3D5CE" w14:textId="77777777" w:rsidR="00796DBA" w:rsidRPr="009E1EC6" w:rsidRDefault="00796DBA" w:rsidP="00DD79F4">
      <w:pPr>
        <w:rPr>
          <w:sz w:val="28"/>
          <w:szCs w:val="28"/>
        </w:rPr>
      </w:pPr>
    </w:p>
    <w:p w14:paraId="118420D2" w14:textId="7E98195B" w:rsidR="00DD79F4" w:rsidRPr="00F464FA" w:rsidRDefault="004D5E21" w:rsidP="00F464FA">
      <w:pPr>
        <w:pStyle w:val="Heading2"/>
        <w:rPr>
          <w:sz w:val="30"/>
          <w:szCs w:val="30"/>
        </w:rPr>
      </w:pPr>
      <w:bookmarkStart w:id="10" w:name="_Toc41703120"/>
      <w:r>
        <w:rPr>
          <w:sz w:val="30"/>
          <w:szCs w:val="30"/>
        </w:rPr>
        <w:t>erwin</w:t>
      </w:r>
      <w:bookmarkEnd w:id="10"/>
    </w:p>
    <w:p w14:paraId="50607F3C" w14:textId="56361659" w:rsidR="00DD79F4" w:rsidRDefault="00580AE7" w:rsidP="00DD79F4">
      <w:pPr>
        <w:rPr>
          <w:sz w:val="28"/>
          <w:szCs w:val="28"/>
        </w:rPr>
      </w:pPr>
      <w:r w:rsidRPr="009E1EC6">
        <w:rPr>
          <w:sz w:val="28"/>
          <w:szCs w:val="28"/>
        </w:rPr>
        <w:tab/>
      </w:r>
      <w:r w:rsidR="004D5E21">
        <w:rPr>
          <w:sz w:val="28"/>
          <w:szCs w:val="28"/>
        </w:rPr>
        <w:t>Erwin predstavlja alat koji je korišćen tokom faze modelovanja baze podataka.</w:t>
      </w:r>
    </w:p>
    <w:p w14:paraId="328FAF06" w14:textId="704AA5E2" w:rsidR="00796DBA" w:rsidRDefault="00796DBA" w:rsidP="00DD79F4">
      <w:pPr>
        <w:rPr>
          <w:sz w:val="28"/>
          <w:szCs w:val="28"/>
        </w:rPr>
      </w:pPr>
    </w:p>
    <w:p w14:paraId="512C58E8" w14:textId="41D4D90B" w:rsidR="00941822" w:rsidRPr="009E1EC6" w:rsidRDefault="00941822" w:rsidP="00941822">
      <w:pPr>
        <w:pStyle w:val="Heading2"/>
        <w:rPr>
          <w:sz w:val="30"/>
          <w:szCs w:val="30"/>
        </w:rPr>
      </w:pPr>
      <w:bookmarkStart w:id="11" w:name="_Toc41703121"/>
      <w:r>
        <w:rPr>
          <w:sz w:val="30"/>
          <w:szCs w:val="30"/>
        </w:rPr>
        <w:t>mysql workbench</w:t>
      </w:r>
      <w:bookmarkEnd w:id="11"/>
    </w:p>
    <w:p w14:paraId="7ACACD21" w14:textId="1D42C763" w:rsidR="00941822" w:rsidRDefault="00941822" w:rsidP="00DD79F4">
      <w:pPr>
        <w:rPr>
          <w:sz w:val="28"/>
          <w:szCs w:val="28"/>
        </w:rPr>
      </w:pPr>
      <w:r>
        <w:rPr>
          <w:sz w:val="28"/>
          <w:szCs w:val="28"/>
        </w:rPr>
        <w:t xml:space="preserve">            Ovo je aplikacija koja je korišćena za izradu finalne verzije baze podataka.</w:t>
      </w:r>
    </w:p>
    <w:p w14:paraId="51FF35C4" w14:textId="77777777" w:rsidR="00796DBA" w:rsidRPr="009E1EC6" w:rsidRDefault="00796DBA" w:rsidP="00DD79F4">
      <w:pPr>
        <w:rPr>
          <w:sz w:val="28"/>
          <w:szCs w:val="28"/>
        </w:rPr>
      </w:pPr>
    </w:p>
    <w:p w14:paraId="43146D3C" w14:textId="6A08F042" w:rsidR="00580AE7" w:rsidRPr="009E1EC6" w:rsidRDefault="004D5E21" w:rsidP="00580AE7">
      <w:pPr>
        <w:pStyle w:val="Heading2"/>
        <w:rPr>
          <w:sz w:val="30"/>
          <w:szCs w:val="30"/>
        </w:rPr>
      </w:pPr>
      <w:bookmarkStart w:id="12" w:name="_Toc41703122"/>
      <w:r>
        <w:rPr>
          <w:sz w:val="30"/>
          <w:szCs w:val="30"/>
        </w:rPr>
        <w:t>phpmyadmin</w:t>
      </w:r>
      <w:bookmarkEnd w:id="12"/>
    </w:p>
    <w:p w14:paraId="46449D54" w14:textId="5E5D6D12" w:rsidR="00C50DDB" w:rsidRDefault="00580AE7" w:rsidP="004D5E21">
      <w:pPr>
        <w:rPr>
          <w:sz w:val="28"/>
          <w:szCs w:val="28"/>
        </w:rPr>
      </w:pPr>
      <w:r w:rsidRPr="009E1EC6">
        <w:rPr>
          <w:sz w:val="28"/>
          <w:szCs w:val="28"/>
        </w:rPr>
        <w:t xml:space="preserve">             </w:t>
      </w:r>
      <w:r w:rsidR="004D5E21">
        <w:rPr>
          <w:sz w:val="28"/>
          <w:szCs w:val="28"/>
        </w:rPr>
        <w:t xml:space="preserve">Predstavlja web aplikaciju koja je korišćena za </w:t>
      </w:r>
      <w:r w:rsidR="00941822">
        <w:rPr>
          <w:sz w:val="28"/>
          <w:szCs w:val="28"/>
        </w:rPr>
        <w:t>administraciju MySQL baze podataka.</w:t>
      </w:r>
    </w:p>
    <w:p w14:paraId="2B1EB62F" w14:textId="543FE012" w:rsidR="004D5E21" w:rsidRDefault="004D5E21" w:rsidP="004D5E21">
      <w:pPr>
        <w:rPr>
          <w:sz w:val="28"/>
          <w:szCs w:val="28"/>
        </w:rPr>
      </w:pPr>
    </w:p>
    <w:p w14:paraId="070731B8" w14:textId="312EAC80" w:rsidR="004D5E21" w:rsidRDefault="004D5E21" w:rsidP="004D5E21">
      <w:pPr>
        <w:pStyle w:val="Heading2"/>
        <w:rPr>
          <w:sz w:val="30"/>
          <w:szCs w:val="30"/>
        </w:rPr>
      </w:pPr>
      <w:bookmarkStart w:id="13" w:name="_Toc41703123"/>
      <w:r>
        <w:rPr>
          <w:sz w:val="30"/>
          <w:szCs w:val="30"/>
        </w:rPr>
        <w:t>staruml</w:t>
      </w:r>
      <w:bookmarkEnd w:id="13"/>
    </w:p>
    <w:p w14:paraId="2C1D53C3" w14:textId="2B2AA914" w:rsidR="004D5E21" w:rsidRDefault="004D5E21" w:rsidP="004D5E21">
      <w:pPr>
        <w:rPr>
          <w:sz w:val="28"/>
          <w:szCs w:val="28"/>
        </w:rPr>
      </w:pPr>
      <w:r>
        <w:t xml:space="preserve">                  </w:t>
      </w:r>
      <w:r>
        <w:rPr>
          <w:sz w:val="28"/>
          <w:szCs w:val="28"/>
        </w:rPr>
        <w:t>Predstavlja alat koji je korišćen tokom faze modelovanja veb aplikacije, konkretno za izradu UML dijagrama.</w:t>
      </w:r>
    </w:p>
    <w:p w14:paraId="1EA51C64" w14:textId="69CB1C46" w:rsidR="004D5E21" w:rsidRDefault="004D5E21" w:rsidP="004D5E21">
      <w:pPr>
        <w:rPr>
          <w:sz w:val="28"/>
          <w:szCs w:val="28"/>
        </w:rPr>
      </w:pPr>
    </w:p>
    <w:p w14:paraId="535E4BB1" w14:textId="44DC33C4" w:rsidR="004D5E21" w:rsidRDefault="004D5E21" w:rsidP="004D5E21">
      <w:pPr>
        <w:pStyle w:val="Heading2"/>
        <w:rPr>
          <w:sz w:val="30"/>
          <w:szCs w:val="30"/>
        </w:rPr>
      </w:pPr>
      <w:bookmarkStart w:id="14" w:name="_Toc41703124"/>
      <w:r>
        <w:rPr>
          <w:sz w:val="30"/>
          <w:szCs w:val="30"/>
        </w:rPr>
        <w:lastRenderedPageBreak/>
        <w:t>PHP, CODEIGNITER4, WAMP SERVER</w:t>
      </w:r>
      <w:bookmarkEnd w:id="14"/>
    </w:p>
    <w:p w14:paraId="4EBAB4BA" w14:textId="62E476C1" w:rsidR="004D5E21" w:rsidRDefault="004D5E21" w:rsidP="004D5E21">
      <w:pPr>
        <w:rPr>
          <w:sz w:val="28"/>
          <w:szCs w:val="28"/>
        </w:rPr>
      </w:pPr>
      <w:r>
        <w:t xml:space="preserve">                  </w:t>
      </w:r>
      <w:r>
        <w:rPr>
          <w:sz w:val="28"/>
          <w:szCs w:val="28"/>
        </w:rPr>
        <w:t>Predstavljaju</w:t>
      </w:r>
      <w:r w:rsidR="00516E6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941822">
        <w:rPr>
          <w:sz w:val="28"/>
          <w:szCs w:val="28"/>
        </w:rPr>
        <w:t>framework</w:t>
      </w:r>
      <w:r>
        <w:rPr>
          <w:sz w:val="28"/>
          <w:szCs w:val="28"/>
        </w:rPr>
        <w:t>-CodeIgniter4, tehnologiju-PHP i server-WAMP</w:t>
      </w:r>
      <w:r w:rsidR="00516E66">
        <w:rPr>
          <w:sz w:val="28"/>
          <w:szCs w:val="28"/>
        </w:rPr>
        <w:t>,</w:t>
      </w:r>
      <w:r>
        <w:rPr>
          <w:sz w:val="28"/>
          <w:szCs w:val="28"/>
        </w:rPr>
        <w:t xml:space="preserve"> koji su korišćeni tokom faze implementacije veb aplikacije. PHP je programski jezik pomoću kojeg je urađen čitav projekat</w:t>
      </w:r>
      <w:r w:rsidR="00516E66">
        <w:rPr>
          <w:sz w:val="28"/>
          <w:szCs w:val="28"/>
        </w:rPr>
        <w:t>,</w:t>
      </w:r>
      <w:r>
        <w:rPr>
          <w:sz w:val="28"/>
          <w:szCs w:val="28"/>
        </w:rPr>
        <w:t xml:space="preserve"> dok CodeIgniter4 predstavlja framework koji podržava PHP. WAMP server je služio </w:t>
      </w:r>
      <w:r w:rsidR="00516E66">
        <w:rPr>
          <w:sz w:val="28"/>
          <w:szCs w:val="28"/>
        </w:rPr>
        <w:t>z</w:t>
      </w:r>
      <w:r>
        <w:rPr>
          <w:sz w:val="28"/>
          <w:szCs w:val="28"/>
        </w:rPr>
        <w:t>a pravilno pokretanje aplikacije kao i za konekciju sa internetom i bazom podataka.</w:t>
      </w:r>
    </w:p>
    <w:p w14:paraId="7C0B8C22" w14:textId="39E723CB" w:rsidR="00941822" w:rsidRDefault="00941822" w:rsidP="004D5E21">
      <w:pPr>
        <w:rPr>
          <w:sz w:val="28"/>
          <w:szCs w:val="28"/>
        </w:rPr>
      </w:pPr>
    </w:p>
    <w:p w14:paraId="1AE160E7" w14:textId="6A5496FD" w:rsidR="00941822" w:rsidRDefault="009120D4" w:rsidP="00941822">
      <w:pPr>
        <w:pStyle w:val="Heading2"/>
        <w:rPr>
          <w:sz w:val="30"/>
          <w:szCs w:val="30"/>
        </w:rPr>
      </w:pPr>
      <w:bookmarkStart w:id="15" w:name="_Toc41703125"/>
      <w:r>
        <w:rPr>
          <w:sz w:val="30"/>
          <w:szCs w:val="30"/>
        </w:rPr>
        <w:t xml:space="preserve">APACHE </w:t>
      </w:r>
      <w:r w:rsidR="00941822">
        <w:rPr>
          <w:sz w:val="30"/>
          <w:szCs w:val="30"/>
        </w:rPr>
        <w:t>netbeans</w:t>
      </w:r>
      <w:r>
        <w:rPr>
          <w:sz w:val="30"/>
          <w:szCs w:val="30"/>
        </w:rPr>
        <w:t xml:space="preserve"> IDE </w:t>
      </w:r>
      <w:r w:rsidR="00941822">
        <w:rPr>
          <w:sz w:val="30"/>
          <w:szCs w:val="30"/>
        </w:rPr>
        <w:t xml:space="preserve"> </w:t>
      </w:r>
      <w:r>
        <w:rPr>
          <w:sz w:val="30"/>
          <w:szCs w:val="30"/>
        </w:rPr>
        <w:t>11.</w:t>
      </w:r>
      <w:r w:rsidR="00941822">
        <w:rPr>
          <w:sz w:val="30"/>
          <w:szCs w:val="30"/>
        </w:rPr>
        <w:t>2</w:t>
      </w:r>
      <w:bookmarkEnd w:id="15"/>
    </w:p>
    <w:p w14:paraId="5BD6D0BF" w14:textId="5D0365B3" w:rsidR="00941822" w:rsidRDefault="00941822" w:rsidP="00941822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9120D4">
        <w:rPr>
          <w:sz w:val="28"/>
          <w:szCs w:val="28"/>
        </w:rPr>
        <w:t xml:space="preserve">Apache </w:t>
      </w:r>
      <w:r>
        <w:rPr>
          <w:sz w:val="28"/>
          <w:szCs w:val="28"/>
        </w:rPr>
        <w:t>NetBeans</w:t>
      </w:r>
      <w:r w:rsidR="009120D4">
        <w:rPr>
          <w:sz w:val="28"/>
          <w:szCs w:val="28"/>
        </w:rPr>
        <w:t xml:space="preserve"> IDE</w:t>
      </w:r>
      <w:r>
        <w:rPr>
          <w:sz w:val="28"/>
          <w:szCs w:val="28"/>
        </w:rPr>
        <w:t xml:space="preserve"> </w:t>
      </w:r>
      <w:r w:rsidR="009120D4">
        <w:rPr>
          <w:sz w:val="28"/>
          <w:szCs w:val="28"/>
        </w:rPr>
        <w:t>11</w:t>
      </w:r>
      <w:r>
        <w:rPr>
          <w:sz w:val="28"/>
          <w:szCs w:val="28"/>
        </w:rPr>
        <w:t>.2 je okruženje u kojem se implementirala aplikacija Take Me Out.</w:t>
      </w:r>
    </w:p>
    <w:p w14:paraId="66617372" w14:textId="4396BA13" w:rsidR="001F6135" w:rsidRDefault="001F6135" w:rsidP="00941822">
      <w:pPr>
        <w:rPr>
          <w:sz w:val="28"/>
          <w:szCs w:val="28"/>
        </w:rPr>
      </w:pPr>
    </w:p>
    <w:p w14:paraId="633DBB55" w14:textId="7D0C91B1" w:rsidR="001F6135" w:rsidRDefault="001F6135" w:rsidP="001F6135">
      <w:pPr>
        <w:pStyle w:val="Heading2"/>
        <w:rPr>
          <w:sz w:val="30"/>
          <w:szCs w:val="30"/>
        </w:rPr>
      </w:pPr>
      <w:r>
        <w:rPr>
          <w:sz w:val="30"/>
          <w:szCs w:val="30"/>
        </w:rPr>
        <w:t>A</w:t>
      </w:r>
      <w:r>
        <w:rPr>
          <w:sz w:val="30"/>
          <w:szCs w:val="30"/>
        </w:rPr>
        <w:t>jax</w:t>
      </w:r>
    </w:p>
    <w:p w14:paraId="4BD85B37" w14:textId="3731BEB1" w:rsidR="001F6135" w:rsidRDefault="001F6135" w:rsidP="001F6135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A</w:t>
      </w:r>
      <w:r>
        <w:rPr>
          <w:sz w:val="28"/>
          <w:szCs w:val="28"/>
        </w:rPr>
        <w:t>jax predstavlja tehnologiju koja je korišćena tokom implementacije projekta i to u svrhu pretraživanja baze na funkcionalniji i brži način.</w:t>
      </w:r>
    </w:p>
    <w:p w14:paraId="663E2D35" w14:textId="46301E21" w:rsidR="001F6135" w:rsidRPr="001F6135" w:rsidRDefault="001F6135" w:rsidP="001F6135">
      <w:r>
        <w:t xml:space="preserve"> </w:t>
      </w:r>
    </w:p>
    <w:p w14:paraId="086D46B1" w14:textId="77777777" w:rsidR="001F6135" w:rsidRPr="00941822" w:rsidRDefault="001F6135" w:rsidP="00941822"/>
    <w:p w14:paraId="7354E4FB" w14:textId="77777777" w:rsidR="00941822" w:rsidRDefault="00941822" w:rsidP="004D5E21">
      <w:pPr>
        <w:rPr>
          <w:sz w:val="28"/>
          <w:szCs w:val="28"/>
        </w:rPr>
      </w:pPr>
    </w:p>
    <w:p w14:paraId="7EEE4620" w14:textId="77777777" w:rsidR="00941822" w:rsidRPr="004D5E21" w:rsidRDefault="00941822" w:rsidP="004D5E21"/>
    <w:p w14:paraId="28D350C3" w14:textId="77777777" w:rsidR="004D5E21" w:rsidRPr="004D5E21" w:rsidRDefault="004D5E21" w:rsidP="004D5E21"/>
    <w:p w14:paraId="30088EE2" w14:textId="77777777" w:rsidR="004D5E21" w:rsidRDefault="004D5E21" w:rsidP="004D5E21">
      <w:pPr>
        <w:rPr>
          <w:sz w:val="28"/>
          <w:szCs w:val="28"/>
        </w:rPr>
      </w:pPr>
    </w:p>
    <w:p w14:paraId="669C7726" w14:textId="7C231BA1" w:rsidR="004D5E21" w:rsidRPr="004D5E21" w:rsidRDefault="004D5E21" w:rsidP="004D5E21"/>
    <w:p w14:paraId="2EED4172" w14:textId="6C6F5B1C" w:rsidR="004D5E21" w:rsidRPr="009E1EC6" w:rsidRDefault="004D5E21" w:rsidP="004D5E21">
      <w:pPr>
        <w:pStyle w:val="Heading2"/>
        <w:rPr>
          <w:sz w:val="30"/>
          <w:szCs w:val="30"/>
        </w:rPr>
      </w:pPr>
    </w:p>
    <w:p w14:paraId="0900E25F" w14:textId="6C6FFB5E" w:rsidR="00FB4402" w:rsidRPr="009E1EC6" w:rsidRDefault="00FB4402" w:rsidP="00FB4402">
      <w:pPr>
        <w:pStyle w:val="ListParagraph"/>
        <w:rPr>
          <w:sz w:val="28"/>
          <w:szCs w:val="28"/>
        </w:rPr>
      </w:pPr>
    </w:p>
    <w:p w14:paraId="3CF89C7F" w14:textId="3E88898B" w:rsidR="00E44A6E" w:rsidRPr="009E1EC6" w:rsidRDefault="00E44A6E" w:rsidP="00E44A6E">
      <w:pPr>
        <w:rPr>
          <w:sz w:val="28"/>
          <w:szCs w:val="28"/>
        </w:rPr>
      </w:pPr>
    </w:p>
    <w:p w14:paraId="2EB5060E" w14:textId="75303BF3" w:rsidR="00796DBA" w:rsidRDefault="00796DBA" w:rsidP="00E44A6E">
      <w:pPr>
        <w:pStyle w:val="ListParagraph"/>
        <w:rPr>
          <w:sz w:val="28"/>
          <w:szCs w:val="28"/>
        </w:rPr>
      </w:pPr>
    </w:p>
    <w:p w14:paraId="5678DC07" w14:textId="759DD108" w:rsidR="00796DBA" w:rsidRDefault="00796DBA" w:rsidP="00E44A6E">
      <w:pPr>
        <w:pStyle w:val="ListParagraph"/>
        <w:rPr>
          <w:sz w:val="28"/>
          <w:szCs w:val="28"/>
        </w:rPr>
      </w:pPr>
    </w:p>
    <w:p w14:paraId="42690D9A" w14:textId="533BA3C9" w:rsidR="00796DBA" w:rsidRDefault="00796DBA" w:rsidP="00E44A6E">
      <w:pPr>
        <w:pStyle w:val="ListParagraph"/>
        <w:rPr>
          <w:sz w:val="28"/>
          <w:szCs w:val="28"/>
        </w:rPr>
      </w:pPr>
    </w:p>
    <w:p w14:paraId="5FA047DC" w14:textId="22F1A920" w:rsidR="00796DBA" w:rsidRPr="00941822" w:rsidRDefault="00796DBA" w:rsidP="00941822">
      <w:pPr>
        <w:rPr>
          <w:sz w:val="28"/>
          <w:szCs w:val="28"/>
        </w:rPr>
      </w:pPr>
    </w:p>
    <w:p w14:paraId="2BF2012D" w14:textId="7E23D8EF" w:rsidR="00796DBA" w:rsidRDefault="00796DBA" w:rsidP="00E44A6E">
      <w:pPr>
        <w:pStyle w:val="ListParagraph"/>
        <w:rPr>
          <w:sz w:val="28"/>
          <w:szCs w:val="28"/>
        </w:rPr>
      </w:pPr>
    </w:p>
    <w:p w14:paraId="404654DE" w14:textId="77777777" w:rsidR="00796DBA" w:rsidRPr="009E1EC6" w:rsidRDefault="00796DBA" w:rsidP="00E44A6E">
      <w:pPr>
        <w:pStyle w:val="ListParagraph"/>
        <w:rPr>
          <w:sz w:val="28"/>
          <w:szCs w:val="28"/>
        </w:rPr>
      </w:pPr>
    </w:p>
    <w:p w14:paraId="4827878F" w14:textId="2F8849A6" w:rsidR="00E44A6E" w:rsidRDefault="00E44A6E" w:rsidP="00E44A6E">
      <w:pPr>
        <w:pStyle w:val="ListParagraph"/>
      </w:pPr>
    </w:p>
    <w:p w14:paraId="1A7E30D6" w14:textId="762438D0" w:rsidR="00E44A6E" w:rsidRDefault="00E44A6E" w:rsidP="00E44A6E">
      <w:pPr>
        <w:pStyle w:val="ListParagraph"/>
      </w:pPr>
    </w:p>
    <w:p w14:paraId="3D1A99FF" w14:textId="77777777" w:rsidR="009E1EC6" w:rsidRDefault="009E1EC6" w:rsidP="00E44A6E">
      <w:pPr>
        <w:pStyle w:val="Heading1"/>
        <w:rPr>
          <w:sz w:val="36"/>
          <w:szCs w:val="36"/>
        </w:rPr>
      </w:pPr>
    </w:p>
    <w:p w14:paraId="0C8C8639" w14:textId="66726206" w:rsidR="00EA0615" w:rsidRPr="00EA0615" w:rsidRDefault="00EA0615" w:rsidP="00EA0615">
      <w:pPr>
        <w:pStyle w:val="ListParagraph"/>
        <w:rPr>
          <w:sz w:val="28"/>
          <w:szCs w:val="28"/>
        </w:rPr>
      </w:pPr>
    </w:p>
    <w:sectPr w:rsidR="00EA0615" w:rsidRPr="00EA0615" w:rsidSect="009E1EC6">
      <w:headerReference w:type="default" r:id="rId9"/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1FCF1" w14:textId="77777777" w:rsidR="00C96AED" w:rsidRDefault="00C96AED" w:rsidP="00C6554A">
      <w:pPr>
        <w:spacing w:before="0" w:after="0" w:line="240" w:lineRule="auto"/>
      </w:pPr>
      <w:r>
        <w:separator/>
      </w:r>
    </w:p>
  </w:endnote>
  <w:endnote w:type="continuationSeparator" w:id="0">
    <w:p w14:paraId="756645E7" w14:textId="77777777" w:rsidR="00C96AED" w:rsidRDefault="00C96AE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624D2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5FE35" w14:textId="77777777" w:rsidR="00C96AED" w:rsidRDefault="00C96AE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9377B74" w14:textId="77777777" w:rsidR="00C96AED" w:rsidRDefault="00C96AED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793CE" w14:textId="4378CA1C" w:rsidR="001964F2" w:rsidRDefault="001964F2" w:rsidP="00F464FA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1D5061" wp14:editId="6CDE6DDD">
          <wp:simplePos x="0" y="0"/>
          <wp:positionH relativeFrom="column">
            <wp:posOffset>4664710</wp:posOffset>
          </wp:positionH>
          <wp:positionV relativeFrom="paragraph">
            <wp:posOffset>0</wp:posOffset>
          </wp:positionV>
          <wp:extent cx="822325" cy="609600"/>
          <wp:effectExtent l="0" t="0" r="0" b="0"/>
          <wp:wrapTopAndBottom/>
          <wp:docPr id="2" name="Picture 2" descr="A picture containing iP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plavi.png"/>
                  <pic:cNvPicPr/>
                </pic:nvPicPr>
                <pic:blipFill>
                  <a:blip r:embed="rId1">
                    <a:alphaModFix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0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3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64FA">
      <w:t>Take Me Out!</w:t>
    </w:r>
  </w:p>
  <w:p w14:paraId="0BEE7C07" w14:textId="77777777" w:rsidR="00F464FA" w:rsidRDefault="00F464FA" w:rsidP="00F464F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2970"/>
        </w:tabs>
        <w:ind w:left="297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DF5FE3"/>
    <w:multiLevelType w:val="hybridMultilevel"/>
    <w:tmpl w:val="38D4981A"/>
    <w:lvl w:ilvl="0" w:tplc="A9046A7A">
      <w:start w:val="6"/>
      <w:numFmt w:val="bullet"/>
      <w:lvlText w:val="-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13F3FBF"/>
    <w:multiLevelType w:val="hybridMultilevel"/>
    <w:tmpl w:val="7A52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DB15E6"/>
    <w:multiLevelType w:val="hybridMultilevel"/>
    <w:tmpl w:val="925A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F4B1C"/>
    <w:multiLevelType w:val="hybridMultilevel"/>
    <w:tmpl w:val="6188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6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3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54"/>
    <w:rsid w:val="000265B7"/>
    <w:rsid w:val="00116C54"/>
    <w:rsid w:val="001964F2"/>
    <w:rsid w:val="001B047D"/>
    <w:rsid w:val="001B35ED"/>
    <w:rsid w:val="001C4AAF"/>
    <w:rsid w:val="001F6135"/>
    <w:rsid w:val="002554CD"/>
    <w:rsid w:val="00293B83"/>
    <w:rsid w:val="002B4294"/>
    <w:rsid w:val="00333D0D"/>
    <w:rsid w:val="0037196E"/>
    <w:rsid w:val="003A731A"/>
    <w:rsid w:val="003E708B"/>
    <w:rsid w:val="004768CB"/>
    <w:rsid w:val="004A60CA"/>
    <w:rsid w:val="004C049F"/>
    <w:rsid w:val="004D5E21"/>
    <w:rsid w:val="004D7DD7"/>
    <w:rsid w:val="005000E2"/>
    <w:rsid w:val="00516E66"/>
    <w:rsid w:val="00580AE7"/>
    <w:rsid w:val="00587FB6"/>
    <w:rsid w:val="006A3CE7"/>
    <w:rsid w:val="00723B22"/>
    <w:rsid w:val="00796DBA"/>
    <w:rsid w:val="008358C4"/>
    <w:rsid w:val="008F2CDC"/>
    <w:rsid w:val="009120D4"/>
    <w:rsid w:val="00915C97"/>
    <w:rsid w:val="00941822"/>
    <w:rsid w:val="00965457"/>
    <w:rsid w:val="009E1EC6"/>
    <w:rsid w:val="009E330A"/>
    <w:rsid w:val="00A5210D"/>
    <w:rsid w:val="00B102C2"/>
    <w:rsid w:val="00C41BEC"/>
    <w:rsid w:val="00C50DDB"/>
    <w:rsid w:val="00C6554A"/>
    <w:rsid w:val="00C96AED"/>
    <w:rsid w:val="00CD26B7"/>
    <w:rsid w:val="00DD79F4"/>
    <w:rsid w:val="00E44A6E"/>
    <w:rsid w:val="00EA0615"/>
    <w:rsid w:val="00EB3DF3"/>
    <w:rsid w:val="00ED7C44"/>
    <w:rsid w:val="00F464FA"/>
    <w:rsid w:val="00FB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F2AD7"/>
  <w15:chartTrackingRefBased/>
  <w15:docId w15:val="{09D9E060-9AF0-4E8C-898B-36E1B0E4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Grid2"/>
    <w:uiPriority w:val="39"/>
    <w:rsid w:val="001964F2"/>
    <w:pPr>
      <w:spacing w:before="0"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Horz">
      <w:tblPr/>
      <w:tcPr>
        <w:shd w:val="clear" w:color="auto" w:fill="BDF6FF" w:themeFill="accent1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unhideWhenUsed/>
    <w:qFormat/>
    <w:rsid w:val="00B102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464FA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464FA"/>
    <w:pPr>
      <w:spacing w:after="100"/>
    </w:pPr>
  </w:style>
  <w:style w:type="table" w:styleId="TableGrid2">
    <w:name w:val="Table Grid 2"/>
    <w:basedOn w:val="TableNormal"/>
    <w:uiPriority w:val="99"/>
    <w:semiHidden/>
    <w:unhideWhenUsed/>
    <w:rsid w:val="001964F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F464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7C6A2-2CE4-4285-8E28-D1B3031A1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4</TotalTime>
  <Pages>7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Емилија Никић</cp:lastModifiedBy>
  <cp:revision>5</cp:revision>
  <cp:lastPrinted>2020-02-26T11:16:00Z</cp:lastPrinted>
  <dcterms:created xsi:type="dcterms:W3CDTF">2020-05-30T01:53:00Z</dcterms:created>
  <dcterms:modified xsi:type="dcterms:W3CDTF">2020-05-31T13:07:00Z</dcterms:modified>
</cp:coreProperties>
</file>