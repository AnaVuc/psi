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61573033" w:rsidR="00C6554A" w:rsidRPr="00D5413C" w:rsidRDefault="008358C4" w:rsidP="00C6554A">
      <w:pPr>
        <w:pStyle w:val="Subtitle"/>
      </w:pPr>
      <w:r>
        <w:t xml:space="preserve">KORIŠĆENI ALATI 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499825B4" w:rsidR="0037196E" w:rsidRDefault="0037196E" w:rsidP="001C4AAF">
      <w:pPr>
        <w:pStyle w:val="ContactInfo"/>
      </w:pPr>
      <w:r>
        <w:t>Emilija Nikić</w:t>
      </w:r>
    </w:p>
    <w:p w14:paraId="5FCE0BC5" w14:textId="29E18ADE" w:rsidR="0037196E" w:rsidRDefault="0037196E" w:rsidP="00116C54">
      <w:pPr>
        <w:pStyle w:val="ContactInfo"/>
      </w:pPr>
      <w:r>
        <w:t>Ana Vučeljić</w:t>
      </w:r>
    </w:p>
    <w:p w14:paraId="37B64ECE" w14:textId="6CEB3AB6" w:rsidR="00116C54" w:rsidRDefault="0037196E" w:rsidP="00116C54">
      <w:pPr>
        <w:pStyle w:val="ContactInfo"/>
      </w:pPr>
      <w:r>
        <w:t>Emilija Radovanović</w:t>
      </w:r>
    </w:p>
    <w:p w14:paraId="17384D88" w14:textId="17A9F4CB" w:rsidR="001C4AAF" w:rsidRDefault="001C4AAF" w:rsidP="00116C54">
      <w:pPr>
        <w:pStyle w:val="ContactInfo"/>
      </w:pPr>
      <w:r>
        <w:t>Mina Lesić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3A4ADDAA" w14:textId="797218C8" w:rsidR="00941822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115" w:history="1">
            <w:r w:rsidR="00941822" w:rsidRPr="00CE5541">
              <w:rPr>
                <w:rStyle w:val="Hyperlink"/>
                <w:noProof/>
              </w:rPr>
              <w:t>Verzije dokumenta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2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6526A2D0" w14:textId="6A05F2F4" w:rsidR="00941822" w:rsidRDefault="00C41BE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6" w:history="1">
            <w:r w:rsidR="00941822" w:rsidRPr="00CE5541">
              <w:rPr>
                <w:rStyle w:val="Hyperlink"/>
                <w:noProof/>
              </w:rPr>
              <w:t>Uvod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_Toc41703116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6410086" w14:textId="5CCB7A0B" w:rsidR="00941822" w:rsidRDefault="00C41BE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7" w:history="1">
            <w:r w:rsidR="00941822" w:rsidRPr="00CE5541">
              <w:rPr>
                <w:rStyle w:val="Hyperlink"/>
                <w:noProof/>
              </w:rPr>
              <w:t>Alati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_Toc41703117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6BDCAED" w14:textId="21F981AF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8" w:history="1">
            <w:r w:rsidR="00941822" w:rsidRPr="00CE5541">
              <w:rPr>
                <w:rStyle w:val="Hyperlink"/>
                <w:noProof/>
              </w:rPr>
              <w:t>M</w:t>
            </w:r>
            <w:r w:rsidR="00941822">
              <w:rPr>
                <w:rStyle w:val="Hyperlink"/>
                <w:noProof/>
              </w:rPr>
              <w:t>i</w:t>
            </w:r>
            <w:r w:rsidR="00941822" w:rsidRPr="00CE5541">
              <w:rPr>
                <w:rStyle w:val="Hyperlink"/>
                <w:noProof/>
              </w:rPr>
              <w:t xml:space="preserve">crosoft </w:t>
            </w:r>
            <w:r w:rsidR="00941822">
              <w:rPr>
                <w:rStyle w:val="Hyperlink"/>
                <w:noProof/>
              </w:rPr>
              <w:t>O</w:t>
            </w:r>
            <w:r w:rsidR="00941822" w:rsidRPr="00CE5541">
              <w:rPr>
                <w:rStyle w:val="Hyperlink"/>
                <w:noProof/>
              </w:rPr>
              <w:t xml:space="preserve">ffice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ord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_Toc41703118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3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4A1ED36B" w14:textId="0A9FDA82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19" w:history="1">
            <w:r w:rsidR="00941822" w:rsidRPr="00CE5541">
              <w:rPr>
                <w:rStyle w:val="Hyperlink"/>
                <w:noProof/>
              </w:rPr>
              <w:t>HTML, CSS, Javascript, bootstrap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_Toc41703119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A18A3D" w14:textId="5F562876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0" w:history="1">
            <w:r w:rsidR="00941822">
              <w:rPr>
                <w:rStyle w:val="Hyperlink"/>
                <w:noProof/>
              </w:rPr>
              <w:t>E</w:t>
            </w:r>
            <w:r w:rsidR="00941822" w:rsidRPr="00CE5541">
              <w:rPr>
                <w:rStyle w:val="Hyperlink"/>
                <w:noProof/>
              </w:rPr>
              <w:t>rwin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_Toc41703120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F40FBE3" w14:textId="426CBCAB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1" w:history="1">
            <w:r w:rsidR="00941822">
              <w:rPr>
                <w:rStyle w:val="Hyperlink"/>
                <w:noProof/>
              </w:rPr>
              <w:t>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SWL</w:t>
            </w:r>
            <w:r w:rsidR="00941822" w:rsidRPr="00CE5541">
              <w:rPr>
                <w:rStyle w:val="Hyperlink"/>
                <w:noProof/>
              </w:rPr>
              <w:t xml:space="preserve">l </w:t>
            </w:r>
            <w:r w:rsidR="00941822">
              <w:rPr>
                <w:rStyle w:val="Hyperlink"/>
                <w:noProof/>
              </w:rPr>
              <w:t>W</w:t>
            </w:r>
            <w:r w:rsidR="00941822" w:rsidRPr="00CE5541">
              <w:rPr>
                <w:rStyle w:val="Hyperlink"/>
                <w:noProof/>
              </w:rPr>
              <w:t>orkbench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_Toc41703121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1B0BF002" w14:textId="3AEA63D0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2" w:history="1">
            <w:r w:rsidR="00941822">
              <w:rPr>
                <w:rStyle w:val="Hyperlink"/>
                <w:noProof/>
              </w:rPr>
              <w:t>PHPM</w:t>
            </w:r>
            <w:r w:rsidR="00941822" w:rsidRPr="00CE5541">
              <w:rPr>
                <w:rStyle w:val="Hyperlink"/>
                <w:noProof/>
              </w:rPr>
              <w:t>y</w:t>
            </w:r>
            <w:r w:rsidR="00941822">
              <w:rPr>
                <w:rStyle w:val="Hyperlink"/>
                <w:noProof/>
              </w:rPr>
              <w:t>A</w:t>
            </w:r>
            <w:r w:rsidR="00941822" w:rsidRPr="00CE5541">
              <w:rPr>
                <w:rStyle w:val="Hyperlink"/>
                <w:noProof/>
              </w:rPr>
              <w:t>dmin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_Toc41703122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34034D93" w14:textId="094B098F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3" w:history="1">
            <w:r w:rsidR="00941822">
              <w:rPr>
                <w:rStyle w:val="Hyperlink"/>
                <w:noProof/>
              </w:rPr>
              <w:t>S</w:t>
            </w:r>
            <w:r w:rsidR="00941822" w:rsidRPr="00CE5541">
              <w:rPr>
                <w:rStyle w:val="Hyperlink"/>
                <w:noProof/>
              </w:rPr>
              <w:t>tar</w:t>
            </w:r>
            <w:r w:rsidR="00941822">
              <w:rPr>
                <w:rStyle w:val="Hyperlink"/>
                <w:noProof/>
              </w:rPr>
              <w:t>UML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_Toc41703123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4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C3D9DD" w14:textId="63D014A2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4" w:history="1">
            <w:r w:rsidR="00941822" w:rsidRPr="00CE5541">
              <w:rPr>
                <w:rStyle w:val="Hyperlink"/>
                <w:noProof/>
              </w:rPr>
              <w:t>PHP, CODEIGNITER4, WAMP SERVER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_Toc41703124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5D89EED7" w14:textId="3627A633" w:rsidR="00941822" w:rsidRDefault="00C41BEC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3125" w:history="1">
            <w:r w:rsidR="00941822">
              <w:rPr>
                <w:rStyle w:val="Hyperlink"/>
                <w:noProof/>
              </w:rPr>
              <w:t>N</w:t>
            </w:r>
            <w:r w:rsidR="00941822" w:rsidRPr="00CE5541">
              <w:rPr>
                <w:rStyle w:val="Hyperlink"/>
                <w:noProof/>
              </w:rPr>
              <w:t>et</w:t>
            </w:r>
            <w:r w:rsidR="00941822">
              <w:rPr>
                <w:rStyle w:val="Hyperlink"/>
                <w:noProof/>
              </w:rPr>
              <w:t>B</w:t>
            </w:r>
            <w:r w:rsidR="00941822" w:rsidRPr="00CE5541">
              <w:rPr>
                <w:rStyle w:val="Hyperlink"/>
                <w:noProof/>
              </w:rPr>
              <w:t>eans 8.2</w:t>
            </w:r>
            <w:r w:rsidR="00941822">
              <w:rPr>
                <w:noProof/>
                <w:webHidden/>
              </w:rPr>
              <w:tab/>
            </w:r>
            <w:r w:rsidR="00941822">
              <w:rPr>
                <w:noProof/>
                <w:webHidden/>
              </w:rPr>
              <w:fldChar w:fldCharType="begin"/>
            </w:r>
            <w:r w:rsidR="00941822">
              <w:rPr>
                <w:noProof/>
                <w:webHidden/>
              </w:rPr>
              <w:instrText xml:space="preserve"> PAGEREF _Toc41703125 \h </w:instrText>
            </w:r>
            <w:r w:rsidR="00941822">
              <w:rPr>
                <w:noProof/>
                <w:webHidden/>
              </w:rPr>
            </w:r>
            <w:r w:rsidR="00941822">
              <w:rPr>
                <w:noProof/>
                <w:webHidden/>
              </w:rPr>
              <w:fldChar w:fldCharType="separate"/>
            </w:r>
            <w:r w:rsidR="00941822">
              <w:rPr>
                <w:noProof/>
                <w:webHidden/>
              </w:rPr>
              <w:t>5</w:t>
            </w:r>
            <w:r w:rsidR="00941822">
              <w:rPr>
                <w:noProof/>
                <w:webHidden/>
              </w:rPr>
              <w:fldChar w:fldCharType="end"/>
            </w:r>
          </w:hyperlink>
        </w:p>
        <w:p w14:paraId="7DB317BB" w14:textId="0F9C9C2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41703115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7312FBCD" w:rsidR="00116C54" w:rsidRPr="009E1EC6" w:rsidRDefault="008358C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11DABEAE" w14:textId="77777777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Emilija Nikić</w:t>
            </w:r>
          </w:p>
          <w:p w14:paraId="08737DEC" w14:textId="3A52CC40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77726CF1" w:rsidR="00C6554A" w:rsidRDefault="00116C54" w:rsidP="00C6554A">
      <w:pPr>
        <w:pStyle w:val="Heading1"/>
        <w:rPr>
          <w:sz w:val="36"/>
          <w:szCs w:val="36"/>
        </w:rPr>
      </w:pPr>
      <w:bookmarkStart w:id="6" w:name="_Toc41703116"/>
      <w:r w:rsidRPr="009E1EC6">
        <w:rPr>
          <w:sz w:val="36"/>
          <w:szCs w:val="36"/>
        </w:rPr>
        <w:lastRenderedPageBreak/>
        <w:t>Uvod</w:t>
      </w:r>
      <w:bookmarkEnd w:id="6"/>
    </w:p>
    <w:p w14:paraId="7BCA5721" w14:textId="77777777" w:rsidR="00EA0615" w:rsidRPr="00EA0615" w:rsidRDefault="00EA0615" w:rsidP="00EA0615"/>
    <w:p w14:paraId="664118EE" w14:textId="22516D51" w:rsidR="00C6554A" w:rsidRPr="009E1EC6" w:rsidRDefault="00116C54" w:rsidP="00116C54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tab/>
      </w:r>
      <w:r w:rsidR="009E330A" w:rsidRPr="009E1EC6">
        <w:rPr>
          <w:sz w:val="28"/>
          <w:szCs w:val="28"/>
        </w:rPr>
        <w:t xml:space="preserve">Ovaj dokument predstavlja opis </w:t>
      </w:r>
      <w:r w:rsidR="008358C4">
        <w:rPr>
          <w:sz w:val="28"/>
          <w:szCs w:val="28"/>
        </w:rPr>
        <w:t>svih korišćenih alata tokom rad</w:t>
      </w:r>
      <w:r w:rsidR="00516E66">
        <w:rPr>
          <w:sz w:val="28"/>
          <w:szCs w:val="28"/>
        </w:rPr>
        <w:t xml:space="preserve">a </w:t>
      </w:r>
      <w:r w:rsidR="008358C4">
        <w:rPr>
          <w:sz w:val="28"/>
          <w:szCs w:val="28"/>
        </w:rPr>
        <w:t>na projekt</w:t>
      </w:r>
      <w:r w:rsidR="00516E66">
        <w:rPr>
          <w:sz w:val="28"/>
          <w:szCs w:val="28"/>
        </w:rPr>
        <w:t>u</w:t>
      </w:r>
      <w:r w:rsidR="008358C4">
        <w:rPr>
          <w:sz w:val="28"/>
          <w:szCs w:val="28"/>
        </w:rPr>
        <w:t xml:space="preserve"> Take Me Out.</w:t>
      </w:r>
    </w:p>
    <w:p w14:paraId="530EBCEB" w14:textId="77777777" w:rsidR="00EA0615" w:rsidRPr="00EA0615" w:rsidRDefault="00EA0615" w:rsidP="00EA0615"/>
    <w:p w14:paraId="37473BF7" w14:textId="27EAF8AE" w:rsidR="002C74C0" w:rsidRPr="009E1EC6" w:rsidRDefault="009E330A" w:rsidP="009E330A">
      <w:pPr>
        <w:rPr>
          <w:sz w:val="28"/>
          <w:szCs w:val="28"/>
        </w:rPr>
      </w:pPr>
      <w:r>
        <w:tab/>
      </w:r>
    </w:p>
    <w:p w14:paraId="2CD7F9CC" w14:textId="72215750" w:rsidR="00723B22" w:rsidRDefault="008358C4" w:rsidP="00723B22">
      <w:pPr>
        <w:pStyle w:val="Heading1"/>
        <w:rPr>
          <w:sz w:val="36"/>
          <w:szCs w:val="36"/>
        </w:rPr>
      </w:pPr>
      <w:bookmarkStart w:id="7" w:name="_Toc41703117"/>
      <w:r>
        <w:rPr>
          <w:sz w:val="36"/>
          <w:szCs w:val="36"/>
        </w:rPr>
        <w:t>Alati</w:t>
      </w:r>
      <w:bookmarkEnd w:id="7"/>
    </w:p>
    <w:p w14:paraId="08D98AC8" w14:textId="77777777" w:rsidR="00EA0615" w:rsidRPr="00EA0615" w:rsidRDefault="00EA0615" w:rsidP="00EA0615"/>
    <w:p w14:paraId="43526524" w14:textId="6C92D0DB" w:rsidR="00723B22" w:rsidRPr="009E1EC6" w:rsidRDefault="008358C4" w:rsidP="00723B22">
      <w:pPr>
        <w:rPr>
          <w:sz w:val="28"/>
          <w:szCs w:val="28"/>
        </w:rPr>
      </w:pPr>
      <w:r>
        <w:rPr>
          <w:sz w:val="28"/>
          <w:szCs w:val="28"/>
        </w:rPr>
        <w:t>Tokom realizacije projekta korišćeni su sledeći alati</w:t>
      </w:r>
      <w:r w:rsidR="00B102C2" w:rsidRPr="009E1EC6">
        <w:rPr>
          <w:sz w:val="28"/>
          <w:szCs w:val="28"/>
        </w:rPr>
        <w:t>:</w:t>
      </w:r>
    </w:p>
    <w:p w14:paraId="634A99EA" w14:textId="4304D06D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Microsoft Office Word</w:t>
      </w:r>
    </w:p>
    <w:p w14:paraId="257C23B3" w14:textId="25E7DD82" w:rsidR="008358C4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HTML, CSS, JavaScript, Bootstrap</w:t>
      </w:r>
    </w:p>
    <w:p w14:paraId="4B299513" w14:textId="4EF7399F" w:rsidR="00941822" w:rsidRDefault="00941822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MySQL WorkBench</w:t>
      </w:r>
    </w:p>
    <w:p w14:paraId="64E81CF6" w14:textId="40329AA9" w:rsidR="00B102C2" w:rsidRPr="009E1EC6" w:rsidRDefault="008358C4" w:rsidP="00B102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PHPMyAdmin</w:t>
      </w:r>
    </w:p>
    <w:p w14:paraId="1769C966" w14:textId="56A892BD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StarUML</w:t>
      </w:r>
    </w:p>
    <w:p w14:paraId="1C124723" w14:textId="6EC46992" w:rsidR="008358C4" w:rsidRPr="008358C4" w:rsidRDefault="008358C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>PHP, CodeIgniter 4, WAMP server</w:t>
      </w:r>
    </w:p>
    <w:p w14:paraId="0012F1CA" w14:textId="67FBF97D" w:rsidR="008358C4" w:rsidRPr="008358C4" w:rsidRDefault="009120D4" w:rsidP="008358C4">
      <w:pPr>
        <w:pStyle w:val="ListParagraph"/>
        <w:numPr>
          <w:ilvl w:val="0"/>
          <w:numId w:val="16"/>
        </w:numPr>
      </w:pPr>
      <w:r>
        <w:rPr>
          <w:sz w:val="28"/>
          <w:szCs w:val="28"/>
        </w:rPr>
        <w:t xml:space="preserve">Apache </w:t>
      </w:r>
      <w:r w:rsidR="008358C4">
        <w:rPr>
          <w:sz w:val="28"/>
          <w:szCs w:val="28"/>
        </w:rPr>
        <w:t xml:space="preserve">NetBeans </w:t>
      </w:r>
      <w:r>
        <w:rPr>
          <w:sz w:val="28"/>
          <w:szCs w:val="28"/>
        </w:rPr>
        <w:t>IDE 11.2</w:t>
      </w:r>
    </w:p>
    <w:p w14:paraId="76CC6350" w14:textId="77777777" w:rsidR="008358C4" w:rsidRPr="00796DBA" w:rsidRDefault="008358C4" w:rsidP="00941822">
      <w:pPr>
        <w:pStyle w:val="ListParagraph"/>
      </w:pPr>
    </w:p>
    <w:p w14:paraId="7699B443" w14:textId="77777777" w:rsidR="00796DBA" w:rsidRDefault="00796DBA" w:rsidP="00796DBA"/>
    <w:p w14:paraId="2FACBF8F" w14:textId="79947820" w:rsidR="00B102C2" w:rsidRPr="009E1EC6" w:rsidRDefault="008358C4" w:rsidP="00B102C2">
      <w:pPr>
        <w:pStyle w:val="Heading2"/>
        <w:rPr>
          <w:sz w:val="30"/>
          <w:szCs w:val="30"/>
        </w:rPr>
      </w:pPr>
      <w:bookmarkStart w:id="8" w:name="_Toc41703118"/>
      <w:r>
        <w:rPr>
          <w:sz w:val="30"/>
          <w:szCs w:val="30"/>
        </w:rPr>
        <w:t>MIcrosoft office word</w:t>
      </w:r>
      <w:bookmarkEnd w:id="8"/>
    </w:p>
    <w:p w14:paraId="1A2FBC8B" w14:textId="28DB8C14" w:rsidR="00B102C2" w:rsidRDefault="00B102C2" w:rsidP="00B102C2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Ovaj alat je korišćen tokom izrade dokumentacije projektnog zadatka, SSU-ova, dokumenata pravljenih tokom faze formalne inspekcije, opisa baze podataka i ovog dokumenta.</w:t>
      </w:r>
    </w:p>
    <w:p w14:paraId="0030270A" w14:textId="52565890" w:rsidR="008358C4" w:rsidRDefault="008358C4" w:rsidP="00B102C2">
      <w:pPr>
        <w:rPr>
          <w:sz w:val="28"/>
          <w:szCs w:val="28"/>
        </w:rPr>
      </w:pPr>
      <w:r>
        <w:rPr>
          <w:sz w:val="28"/>
          <w:szCs w:val="28"/>
        </w:rPr>
        <w:t>_</w:t>
      </w:r>
    </w:p>
    <w:p w14:paraId="2C265545" w14:textId="5D86BF74" w:rsidR="00796DBA" w:rsidRDefault="00796DBA" w:rsidP="00B102C2">
      <w:pPr>
        <w:rPr>
          <w:sz w:val="28"/>
          <w:szCs w:val="28"/>
        </w:rPr>
      </w:pPr>
    </w:p>
    <w:p w14:paraId="156BA2E1" w14:textId="77777777" w:rsidR="00796DBA" w:rsidRPr="009E1EC6" w:rsidRDefault="00796DBA" w:rsidP="00B102C2">
      <w:pPr>
        <w:rPr>
          <w:sz w:val="28"/>
          <w:szCs w:val="28"/>
        </w:rPr>
      </w:pPr>
    </w:p>
    <w:p w14:paraId="103A1687" w14:textId="5A75DF43" w:rsidR="00EA0615" w:rsidRPr="00EA0615" w:rsidRDefault="008358C4" w:rsidP="00EA0615">
      <w:pPr>
        <w:pStyle w:val="Heading2"/>
        <w:tabs>
          <w:tab w:val="left" w:pos="3067"/>
        </w:tabs>
        <w:rPr>
          <w:sz w:val="30"/>
          <w:szCs w:val="30"/>
        </w:rPr>
      </w:pPr>
      <w:bookmarkStart w:id="9" w:name="_Toc41703119"/>
      <w:r>
        <w:rPr>
          <w:sz w:val="30"/>
          <w:szCs w:val="30"/>
        </w:rPr>
        <w:t>HTML, CSS, Javascript, bootstrap</w:t>
      </w:r>
      <w:bookmarkEnd w:id="9"/>
      <w:r w:rsidR="00DD79F4" w:rsidRPr="009E1EC6">
        <w:rPr>
          <w:sz w:val="30"/>
          <w:szCs w:val="30"/>
        </w:rPr>
        <w:tab/>
      </w:r>
    </w:p>
    <w:p w14:paraId="06F2993F" w14:textId="20ECFA16" w:rsidR="00DD79F4" w:rsidRDefault="00DD79F4" w:rsidP="00DD79F4">
      <w:pPr>
        <w:rPr>
          <w:sz w:val="28"/>
          <w:szCs w:val="28"/>
        </w:rPr>
      </w:pPr>
      <w:r>
        <w:tab/>
      </w:r>
      <w:r w:rsidR="008358C4">
        <w:rPr>
          <w:sz w:val="28"/>
          <w:szCs w:val="28"/>
        </w:rPr>
        <w:t>Naveden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</w:t>
      </w:r>
      <w:r w:rsidR="004D5E21">
        <w:rPr>
          <w:sz w:val="28"/>
          <w:szCs w:val="28"/>
        </w:rPr>
        <w:t>tehnologije</w:t>
      </w:r>
      <w:r w:rsidR="008358C4">
        <w:rPr>
          <w:sz w:val="28"/>
          <w:szCs w:val="28"/>
        </w:rPr>
        <w:t xml:space="preserve"> su korišćen</w:t>
      </w:r>
      <w:r w:rsidR="004D5E21">
        <w:rPr>
          <w:sz w:val="28"/>
          <w:szCs w:val="28"/>
        </w:rPr>
        <w:t>e</w:t>
      </w:r>
      <w:r w:rsidR="008358C4">
        <w:rPr>
          <w:sz w:val="28"/>
          <w:szCs w:val="28"/>
        </w:rPr>
        <w:t xml:space="preserve"> tokom izrade prototi</w:t>
      </w:r>
      <w:r w:rsidR="004D5E21">
        <w:rPr>
          <w:sz w:val="28"/>
          <w:szCs w:val="28"/>
        </w:rPr>
        <w:t>pa kao i tokom implementacije aplikacije za deo koji obuhvata frontend.</w:t>
      </w:r>
    </w:p>
    <w:p w14:paraId="4342BDB9" w14:textId="4DDCB90C" w:rsidR="00796DBA" w:rsidRDefault="00796DBA" w:rsidP="00DD79F4">
      <w:pPr>
        <w:rPr>
          <w:sz w:val="28"/>
          <w:szCs w:val="28"/>
        </w:rPr>
      </w:pPr>
    </w:p>
    <w:p w14:paraId="27B3D5CE" w14:textId="77777777" w:rsidR="00796DBA" w:rsidRPr="009E1EC6" w:rsidRDefault="00796DBA" w:rsidP="00DD79F4">
      <w:pPr>
        <w:rPr>
          <w:sz w:val="28"/>
          <w:szCs w:val="28"/>
        </w:rPr>
      </w:pPr>
    </w:p>
    <w:p w14:paraId="118420D2" w14:textId="7E98195B" w:rsidR="00DD79F4" w:rsidRPr="00F464FA" w:rsidRDefault="004D5E21" w:rsidP="00F464FA">
      <w:pPr>
        <w:pStyle w:val="Heading2"/>
        <w:rPr>
          <w:sz w:val="30"/>
          <w:szCs w:val="30"/>
        </w:rPr>
      </w:pPr>
      <w:bookmarkStart w:id="10" w:name="_Toc41703120"/>
      <w:r>
        <w:rPr>
          <w:sz w:val="30"/>
          <w:szCs w:val="30"/>
        </w:rPr>
        <w:t>erwin</w:t>
      </w:r>
      <w:bookmarkEnd w:id="10"/>
    </w:p>
    <w:p w14:paraId="50607F3C" w14:textId="56361659" w:rsidR="00DD79F4" w:rsidRDefault="00580AE7" w:rsidP="00DD79F4">
      <w:pPr>
        <w:rPr>
          <w:sz w:val="28"/>
          <w:szCs w:val="28"/>
        </w:rPr>
      </w:pPr>
      <w:r w:rsidRPr="009E1EC6">
        <w:rPr>
          <w:sz w:val="28"/>
          <w:szCs w:val="28"/>
        </w:rPr>
        <w:tab/>
      </w:r>
      <w:r w:rsidR="004D5E21">
        <w:rPr>
          <w:sz w:val="28"/>
          <w:szCs w:val="28"/>
        </w:rPr>
        <w:t>Erwin predstavlja alat koji je korišćen tokom faze modelovanja baze podataka.</w:t>
      </w:r>
    </w:p>
    <w:p w14:paraId="328FAF06" w14:textId="704AA5E2" w:rsidR="00796DBA" w:rsidRDefault="00796DBA" w:rsidP="00DD79F4">
      <w:pPr>
        <w:rPr>
          <w:sz w:val="28"/>
          <w:szCs w:val="28"/>
        </w:rPr>
      </w:pPr>
    </w:p>
    <w:p w14:paraId="512C58E8" w14:textId="41D4D90B" w:rsidR="00941822" w:rsidRPr="009E1EC6" w:rsidRDefault="00941822" w:rsidP="00941822">
      <w:pPr>
        <w:pStyle w:val="Heading2"/>
        <w:rPr>
          <w:sz w:val="30"/>
          <w:szCs w:val="30"/>
        </w:rPr>
      </w:pPr>
      <w:bookmarkStart w:id="11" w:name="_Toc41703121"/>
      <w:r>
        <w:rPr>
          <w:sz w:val="30"/>
          <w:szCs w:val="30"/>
        </w:rPr>
        <w:t>mysql workbench</w:t>
      </w:r>
      <w:bookmarkEnd w:id="11"/>
    </w:p>
    <w:p w14:paraId="7ACACD21" w14:textId="1D42C763" w:rsidR="00941822" w:rsidRDefault="00941822" w:rsidP="00DD79F4">
      <w:pPr>
        <w:rPr>
          <w:sz w:val="28"/>
          <w:szCs w:val="28"/>
        </w:rPr>
      </w:pPr>
      <w:r>
        <w:rPr>
          <w:sz w:val="28"/>
          <w:szCs w:val="28"/>
        </w:rPr>
        <w:t xml:space="preserve">            Ovo je aplikacija koja je korišćena za izradu finalne verzije baze podataka.</w:t>
      </w:r>
    </w:p>
    <w:p w14:paraId="51FF35C4" w14:textId="77777777" w:rsidR="00796DBA" w:rsidRPr="009E1EC6" w:rsidRDefault="00796DBA" w:rsidP="00DD79F4">
      <w:pPr>
        <w:rPr>
          <w:sz w:val="28"/>
          <w:szCs w:val="28"/>
        </w:rPr>
      </w:pPr>
    </w:p>
    <w:p w14:paraId="43146D3C" w14:textId="6A08F042" w:rsidR="00580AE7" w:rsidRPr="009E1EC6" w:rsidRDefault="004D5E21" w:rsidP="00580AE7">
      <w:pPr>
        <w:pStyle w:val="Heading2"/>
        <w:rPr>
          <w:sz w:val="30"/>
          <w:szCs w:val="30"/>
        </w:rPr>
      </w:pPr>
      <w:bookmarkStart w:id="12" w:name="_Toc41703122"/>
      <w:r>
        <w:rPr>
          <w:sz w:val="30"/>
          <w:szCs w:val="30"/>
        </w:rPr>
        <w:t>phpmyadmin</w:t>
      </w:r>
      <w:bookmarkEnd w:id="12"/>
    </w:p>
    <w:p w14:paraId="46449D54" w14:textId="5E5D6D12" w:rsidR="00C50DDB" w:rsidRDefault="00580AE7" w:rsidP="004D5E21">
      <w:pPr>
        <w:rPr>
          <w:sz w:val="28"/>
          <w:szCs w:val="28"/>
        </w:rPr>
      </w:pPr>
      <w:r w:rsidRPr="009E1EC6">
        <w:rPr>
          <w:sz w:val="28"/>
          <w:szCs w:val="28"/>
        </w:rPr>
        <w:t xml:space="preserve">             </w:t>
      </w:r>
      <w:r w:rsidR="004D5E21">
        <w:rPr>
          <w:sz w:val="28"/>
          <w:szCs w:val="28"/>
        </w:rPr>
        <w:t xml:space="preserve">Predstavlja web aplikaciju koja je korišćena za </w:t>
      </w:r>
      <w:r w:rsidR="00941822">
        <w:rPr>
          <w:sz w:val="28"/>
          <w:szCs w:val="28"/>
        </w:rPr>
        <w:t>administraciju MySQL baze podataka.</w:t>
      </w:r>
    </w:p>
    <w:p w14:paraId="2B1EB62F" w14:textId="543FE012" w:rsidR="004D5E21" w:rsidRDefault="004D5E21" w:rsidP="004D5E21">
      <w:pPr>
        <w:rPr>
          <w:sz w:val="28"/>
          <w:szCs w:val="28"/>
        </w:rPr>
      </w:pPr>
    </w:p>
    <w:p w14:paraId="070731B8" w14:textId="312EAC80" w:rsidR="004D5E21" w:rsidRDefault="004D5E21" w:rsidP="004D5E21">
      <w:pPr>
        <w:pStyle w:val="Heading2"/>
        <w:rPr>
          <w:sz w:val="30"/>
          <w:szCs w:val="30"/>
        </w:rPr>
      </w:pPr>
      <w:bookmarkStart w:id="13" w:name="_Toc41703123"/>
      <w:r>
        <w:rPr>
          <w:sz w:val="30"/>
          <w:szCs w:val="30"/>
        </w:rPr>
        <w:t>staruml</w:t>
      </w:r>
      <w:bookmarkEnd w:id="13"/>
    </w:p>
    <w:p w14:paraId="2C1D53C3" w14:textId="2B2AA914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 alat koji je korišćen tokom faze modelovanja veb aplikacije, konkretno za izradu UML dijagrama.</w:t>
      </w:r>
    </w:p>
    <w:p w14:paraId="1EA51C64" w14:textId="69CB1C46" w:rsidR="004D5E21" w:rsidRDefault="004D5E21" w:rsidP="004D5E21">
      <w:pPr>
        <w:rPr>
          <w:sz w:val="28"/>
          <w:szCs w:val="28"/>
        </w:rPr>
      </w:pPr>
    </w:p>
    <w:p w14:paraId="535E4BB1" w14:textId="44DC33C4" w:rsidR="004D5E21" w:rsidRDefault="004D5E21" w:rsidP="004D5E21">
      <w:pPr>
        <w:pStyle w:val="Heading2"/>
        <w:rPr>
          <w:sz w:val="30"/>
          <w:szCs w:val="30"/>
        </w:rPr>
      </w:pPr>
      <w:bookmarkStart w:id="14" w:name="_Toc41703124"/>
      <w:r>
        <w:rPr>
          <w:sz w:val="30"/>
          <w:szCs w:val="30"/>
        </w:rPr>
        <w:lastRenderedPageBreak/>
        <w:t>PHP, CODEIGNITER4, WAMP SERVER</w:t>
      </w:r>
      <w:bookmarkEnd w:id="14"/>
    </w:p>
    <w:p w14:paraId="4EBAB4BA" w14:textId="62E476C1" w:rsidR="004D5E21" w:rsidRDefault="004D5E21" w:rsidP="004D5E21">
      <w:pPr>
        <w:rPr>
          <w:sz w:val="28"/>
          <w:szCs w:val="28"/>
        </w:rPr>
      </w:pPr>
      <w:r>
        <w:t xml:space="preserve">                  </w:t>
      </w:r>
      <w:r>
        <w:rPr>
          <w:sz w:val="28"/>
          <w:szCs w:val="28"/>
        </w:rPr>
        <w:t>Predstavljaju</w:t>
      </w:r>
      <w:r w:rsidR="00516E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41822">
        <w:rPr>
          <w:sz w:val="28"/>
          <w:szCs w:val="28"/>
        </w:rPr>
        <w:t>framework</w:t>
      </w:r>
      <w:r>
        <w:rPr>
          <w:sz w:val="28"/>
          <w:szCs w:val="28"/>
        </w:rPr>
        <w:t>-CodeIgniter4, tehnologiju-PHP i server-WAMP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koji su korišćeni tokom faze implementacije veb aplikacije. PHP je programski jezik pomoću kojeg je urađen čitav projekat</w:t>
      </w:r>
      <w:r w:rsidR="00516E66">
        <w:rPr>
          <w:sz w:val="28"/>
          <w:szCs w:val="28"/>
        </w:rPr>
        <w:t>,</w:t>
      </w:r>
      <w:r>
        <w:rPr>
          <w:sz w:val="28"/>
          <w:szCs w:val="28"/>
        </w:rPr>
        <w:t xml:space="preserve"> dok CodeIgniter4 predstavlja framework koji podržava PHP. WAMP server je služio </w:t>
      </w:r>
      <w:r w:rsidR="00516E66">
        <w:rPr>
          <w:sz w:val="28"/>
          <w:szCs w:val="28"/>
        </w:rPr>
        <w:t>z</w:t>
      </w:r>
      <w:r>
        <w:rPr>
          <w:sz w:val="28"/>
          <w:szCs w:val="28"/>
        </w:rPr>
        <w:t>a pravilno pokretanje aplikacije kao i za konekciju sa internetom i bazom podataka.</w:t>
      </w:r>
    </w:p>
    <w:p w14:paraId="7C0B8C22" w14:textId="39E723CB" w:rsidR="00941822" w:rsidRDefault="00941822" w:rsidP="004D5E21">
      <w:pPr>
        <w:rPr>
          <w:sz w:val="28"/>
          <w:szCs w:val="28"/>
        </w:rPr>
      </w:pPr>
    </w:p>
    <w:p w14:paraId="1AE160E7" w14:textId="6A5496FD" w:rsidR="00941822" w:rsidRDefault="009120D4" w:rsidP="00941822">
      <w:pPr>
        <w:pStyle w:val="Heading2"/>
        <w:rPr>
          <w:sz w:val="30"/>
          <w:szCs w:val="30"/>
        </w:rPr>
      </w:pPr>
      <w:bookmarkStart w:id="15" w:name="_Toc41703125"/>
      <w:r>
        <w:rPr>
          <w:sz w:val="30"/>
          <w:szCs w:val="30"/>
        </w:rPr>
        <w:t xml:space="preserve">APACHE </w:t>
      </w:r>
      <w:r w:rsidR="00941822">
        <w:rPr>
          <w:sz w:val="30"/>
          <w:szCs w:val="30"/>
        </w:rPr>
        <w:t>netbeans</w:t>
      </w:r>
      <w:r>
        <w:rPr>
          <w:sz w:val="30"/>
          <w:szCs w:val="30"/>
        </w:rPr>
        <w:t xml:space="preserve"> IDE </w:t>
      </w:r>
      <w:r w:rsidR="00941822">
        <w:rPr>
          <w:sz w:val="30"/>
          <w:szCs w:val="30"/>
        </w:rPr>
        <w:t xml:space="preserve"> </w:t>
      </w:r>
      <w:r>
        <w:rPr>
          <w:sz w:val="30"/>
          <w:szCs w:val="30"/>
        </w:rPr>
        <w:t>11.</w:t>
      </w:r>
      <w:r w:rsidR="00941822">
        <w:rPr>
          <w:sz w:val="30"/>
          <w:szCs w:val="30"/>
        </w:rPr>
        <w:t>2</w:t>
      </w:r>
      <w:bookmarkEnd w:id="15"/>
    </w:p>
    <w:p w14:paraId="5BD6D0BF" w14:textId="054EC07E" w:rsidR="00941822" w:rsidRPr="00941822" w:rsidRDefault="00941822" w:rsidP="00941822">
      <w:r>
        <w:rPr>
          <w:sz w:val="28"/>
          <w:szCs w:val="28"/>
        </w:rPr>
        <w:t xml:space="preserve">              </w:t>
      </w:r>
      <w:r w:rsidR="009120D4">
        <w:rPr>
          <w:sz w:val="28"/>
          <w:szCs w:val="28"/>
        </w:rPr>
        <w:t xml:space="preserve">Apache </w:t>
      </w:r>
      <w:r>
        <w:rPr>
          <w:sz w:val="28"/>
          <w:szCs w:val="28"/>
        </w:rPr>
        <w:t>NetBeans</w:t>
      </w:r>
      <w:r w:rsidR="009120D4">
        <w:rPr>
          <w:sz w:val="28"/>
          <w:szCs w:val="28"/>
        </w:rPr>
        <w:t xml:space="preserve"> IDE</w:t>
      </w:r>
      <w:r>
        <w:rPr>
          <w:sz w:val="28"/>
          <w:szCs w:val="28"/>
        </w:rPr>
        <w:t xml:space="preserve"> </w:t>
      </w:r>
      <w:r w:rsidR="009120D4">
        <w:rPr>
          <w:sz w:val="28"/>
          <w:szCs w:val="28"/>
        </w:rPr>
        <w:t>11</w:t>
      </w:r>
      <w:r>
        <w:rPr>
          <w:sz w:val="28"/>
          <w:szCs w:val="28"/>
        </w:rPr>
        <w:t>.2 je okruženje u kojem se implementirala aplikacija Take Me Out.</w:t>
      </w:r>
    </w:p>
    <w:p w14:paraId="7354E4FB" w14:textId="77777777" w:rsidR="00941822" w:rsidRDefault="00941822" w:rsidP="004D5E21">
      <w:pPr>
        <w:rPr>
          <w:sz w:val="28"/>
          <w:szCs w:val="28"/>
        </w:rPr>
      </w:pPr>
    </w:p>
    <w:p w14:paraId="7EEE4620" w14:textId="77777777" w:rsidR="00941822" w:rsidRPr="004D5E21" w:rsidRDefault="00941822" w:rsidP="004D5E21"/>
    <w:p w14:paraId="28D350C3" w14:textId="77777777" w:rsidR="004D5E21" w:rsidRPr="004D5E21" w:rsidRDefault="004D5E21" w:rsidP="004D5E21"/>
    <w:p w14:paraId="30088EE2" w14:textId="77777777" w:rsidR="004D5E21" w:rsidRDefault="004D5E21" w:rsidP="004D5E21">
      <w:pPr>
        <w:rPr>
          <w:sz w:val="28"/>
          <w:szCs w:val="28"/>
        </w:rPr>
      </w:pPr>
    </w:p>
    <w:p w14:paraId="669C7726" w14:textId="7C231BA1" w:rsidR="004D5E21" w:rsidRPr="004D5E21" w:rsidRDefault="004D5E21" w:rsidP="004D5E21"/>
    <w:p w14:paraId="2EED4172" w14:textId="6C6F5B1C" w:rsidR="004D5E21" w:rsidRPr="009E1EC6" w:rsidRDefault="004D5E21" w:rsidP="004D5E21">
      <w:pPr>
        <w:pStyle w:val="Heading2"/>
        <w:rPr>
          <w:sz w:val="30"/>
          <w:szCs w:val="30"/>
        </w:rPr>
      </w:pPr>
    </w:p>
    <w:p w14:paraId="0900E25F" w14:textId="6C6FFB5E" w:rsidR="00FB4402" w:rsidRPr="009E1EC6" w:rsidRDefault="00FB4402" w:rsidP="00FB4402">
      <w:pPr>
        <w:pStyle w:val="ListParagraph"/>
        <w:rPr>
          <w:sz w:val="28"/>
          <w:szCs w:val="28"/>
        </w:rPr>
      </w:pPr>
    </w:p>
    <w:p w14:paraId="3CF89C7F" w14:textId="3E88898B" w:rsidR="00E44A6E" w:rsidRPr="009E1EC6" w:rsidRDefault="00E44A6E" w:rsidP="00E44A6E">
      <w:pPr>
        <w:rPr>
          <w:sz w:val="28"/>
          <w:szCs w:val="28"/>
        </w:rPr>
      </w:pPr>
    </w:p>
    <w:p w14:paraId="2EB5060E" w14:textId="75303BF3" w:rsidR="00796DBA" w:rsidRDefault="00796DBA" w:rsidP="00E44A6E">
      <w:pPr>
        <w:pStyle w:val="ListParagraph"/>
        <w:rPr>
          <w:sz w:val="28"/>
          <w:szCs w:val="28"/>
        </w:rPr>
      </w:pPr>
    </w:p>
    <w:p w14:paraId="5678DC07" w14:textId="759DD108" w:rsidR="00796DBA" w:rsidRDefault="00796DBA" w:rsidP="00E44A6E">
      <w:pPr>
        <w:pStyle w:val="ListParagraph"/>
        <w:rPr>
          <w:sz w:val="28"/>
          <w:szCs w:val="28"/>
        </w:rPr>
      </w:pPr>
    </w:p>
    <w:p w14:paraId="42690D9A" w14:textId="533BA3C9" w:rsidR="00796DBA" w:rsidRDefault="00796DBA" w:rsidP="00E44A6E">
      <w:pPr>
        <w:pStyle w:val="ListParagraph"/>
        <w:rPr>
          <w:sz w:val="28"/>
          <w:szCs w:val="28"/>
        </w:rPr>
      </w:pPr>
    </w:p>
    <w:p w14:paraId="5FA047DC" w14:textId="22F1A920" w:rsidR="00796DBA" w:rsidRPr="00941822" w:rsidRDefault="00796DBA" w:rsidP="00941822">
      <w:pPr>
        <w:rPr>
          <w:sz w:val="28"/>
          <w:szCs w:val="28"/>
        </w:rPr>
      </w:pPr>
    </w:p>
    <w:p w14:paraId="2BF2012D" w14:textId="7E23D8EF" w:rsidR="00796DBA" w:rsidRDefault="00796DBA" w:rsidP="00E44A6E">
      <w:pPr>
        <w:pStyle w:val="ListParagraph"/>
        <w:rPr>
          <w:sz w:val="28"/>
          <w:szCs w:val="28"/>
        </w:rPr>
      </w:pPr>
    </w:p>
    <w:p w14:paraId="404654DE" w14:textId="77777777" w:rsidR="00796DBA" w:rsidRPr="009E1EC6" w:rsidRDefault="00796DBA" w:rsidP="00E44A6E">
      <w:pPr>
        <w:pStyle w:val="ListParagraph"/>
        <w:rPr>
          <w:sz w:val="28"/>
          <w:szCs w:val="28"/>
        </w:rPr>
      </w:pPr>
    </w:p>
    <w:p w14:paraId="4827878F" w14:textId="2F8849A6" w:rsidR="00E44A6E" w:rsidRDefault="00E44A6E" w:rsidP="00E44A6E">
      <w:pPr>
        <w:pStyle w:val="ListParagraph"/>
      </w:pPr>
    </w:p>
    <w:p w14:paraId="1A7E30D6" w14:textId="762438D0" w:rsidR="00E44A6E" w:rsidRDefault="00E44A6E" w:rsidP="00E44A6E">
      <w:pPr>
        <w:pStyle w:val="ListParagraph"/>
      </w:pPr>
    </w:p>
    <w:p w14:paraId="3D1A99FF" w14:textId="77777777" w:rsidR="009E1EC6" w:rsidRDefault="009E1EC6" w:rsidP="00E44A6E">
      <w:pPr>
        <w:pStyle w:val="Heading1"/>
        <w:rPr>
          <w:sz w:val="36"/>
          <w:szCs w:val="36"/>
        </w:rPr>
      </w:pPr>
    </w:p>
    <w:p w14:paraId="0C8C8639" w14:textId="66726206" w:rsidR="00EA0615" w:rsidRPr="00EA0615" w:rsidRDefault="00EA0615" w:rsidP="00EA0615">
      <w:pPr>
        <w:pStyle w:val="ListParagraph"/>
        <w:rPr>
          <w:sz w:val="28"/>
          <w:szCs w:val="28"/>
        </w:rPr>
      </w:pPr>
    </w:p>
    <w:sectPr w:rsidR="00EA0615" w:rsidRPr="00EA0615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0D962" w14:textId="77777777" w:rsidR="00C41BEC" w:rsidRDefault="00C41BEC" w:rsidP="00C6554A">
      <w:pPr>
        <w:spacing w:before="0" w:after="0" w:line="240" w:lineRule="auto"/>
      </w:pPr>
      <w:r>
        <w:separator/>
      </w:r>
    </w:p>
  </w:endnote>
  <w:endnote w:type="continuationSeparator" w:id="0">
    <w:p w14:paraId="4A43E092" w14:textId="77777777" w:rsidR="00C41BEC" w:rsidRDefault="00C41B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E15AD" w14:textId="77777777" w:rsidR="00C41BEC" w:rsidRDefault="00C41BE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4AAB49" w14:textId="77777777" w:rsidR="00C41BEC" w:rsidRDefault="00C41BE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1B047D"/>
    <w:rsid w:val="001B35ED"/>
    <w:rsid w:val="001C4AAF"/>
    <w:rsid w:val="002554CD"/>
    <w:rsid w:val="00293B83"/>
    <w:rsid w:val="002B4294"/>
    <w:rsid w:val="00333D0D"/>
    <w:rsid w:val="0037196E"/>
    <w:rsid w:val="003A731A"/>
    <w:rsid w:val="003E708B"/>
    <w:rsid w:val="004768CB"/>
    <w:rsid w:val="004A60CA"/>
    <w:rsid w:val="004C049F"/>
    <w:rsid w:val="004D5E21"/>
    <w:rsid w:val="004D7DD7"/>
    <w:rsid w:val="005000E2"/>
    <w:rsid w:val="00516E66"/>
    <w:rsid w:val="00580AE7"/>
    <w:rsid w:val="00587FB6"/>
    <w:rsid w:val="006A3CE7"/>
    <w:rsid w:val="00723B22"/>
    <w:rsid w:val="00796DBA"/>
    <w:rsid w:val="008358C4"/>
    <w:rsid w:val="008F2CDC"/>
    <w:rsid w:val="009120D4"/>
    <w:rsid w:val="00915C97"/>
    <w:rsid w:val="00941822"/>
    <w:rsid w:val="00965457"/>
    <w:rsid w:val="009E1EC6"/>
    <w:rsid w:val="009E330A"/>
    <w:rsid w:val="00A5210D"/>
    <w:rsid w:val="00B102C2"/>
    <w:rsid w:val="00C41BEC"/>
    <w:rsid w:val="00C50DDB"/>
    <w:rsid w:val="00C6554A"/>
    <w:rsid w:val="00CD26B7"/>
    <w:rsid w:val="00DD79F4"/>
    <w:rsid w:val="00E44A6E"/>
    <w:rsid w:val="00EA0615"/>
    <w:rsid w:val="00EB3DF3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58A22-A2AF-4DE3-AD8B-4070FEB3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4</cp:revision>
  <cp:lastPrinted>2020-02-26T11:16:00Z</cp:lastPrinted>
  <dcterms:created xsi:type="dcterms:W3CDTF">2020-05-30T01:53:00Z</dcterms:created>
  <dcterms:modified xsi:type="dcterms:W3CDTF">2020-05-30T02:13:00Z</dcterms:modified>
</cp:coreProperties>
</file>