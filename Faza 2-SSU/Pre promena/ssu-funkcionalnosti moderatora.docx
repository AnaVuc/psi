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6336B09D" w:rsidR="008F276B" w:rsidRDefault="008F276B" w:rsidP="00C6554A">
      <w:pPr>
        <w:pStyle w:val="Subtitle"/>
      </w:pPr>
      <w:r>
        <w:t xml:space="preserve">Specifikacija scenarija upotrebe funkcionalnosti </w:t>
      </w:r>
    </w:p>
    <w:p w14:paraId="44226E05" w14:textId="6CBFC612" w:rsidR="00415CD3" w:rsidRPr="00D5413C" w:rsidRDefault="00B80DF6" w:rsidP="00C6554A">
      <w:pPr>
        <w:pStyle w:val="Subtitle"/>
      </w:pPr>
      <w:r>
        <w:t>MODERATORA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2C13BB96" w:rsidR="0037196E" w:rsidRDefault="00415CD3" w:rsidP="00116C54">
      <w:pPr>
        <w:pStyle w:val="ContactInfo"/>
      </w:pPr>
      <w:r>
        <w:t>Emilija Nikić</w:t>
      </w:r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r>
            <w:t>Sadržaj:</w:t>
          </w:r>
        </w:p>
        <w:p w14:paraId="17D1C8B9" w14:textId="5317154A" w:rsidR="007E0530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19355" w:history="1">
            <w:r w:rsidR="007E0530" w:rsidRPr="00EF6B62">
              <w:rPr>
                <w:rStyle w:val="Hyperlink"/>
                <w:noProof/>
              </w:rPr>
              <w:t>Verzije dokumenta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_Toc33619355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2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660E1462" w14:textId="01C4019F" w:rsidR="007E0530" w:rsidRDefault="00845381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56" w:history="1">
            <w:r w:rsidR="007E0530" w:rsidRPr="00EF6B62">
              <w:rPr>
                <w:rStyle w:val="Hyperlink"/>
                <w:b/>
                <w:bCs/>
                <w:noProof/>
              </w:rPr>
              <w:t>1.</w:t>
            </w:r>
            <w:r w:rsidR="007E0530">
              <w:rPr>
                <w:rFonts w:eastAsiaTheme="minorEastAsia"/>
                <w:noProof/>
                <w:color w:val="auto"/>
              </w:rPr>
              <w:tab/>
            </w:r>
            <w:r w:rsidR="007E0530" w:rsidRPr="00EF6B62">
              <w:rPr>
                <w:rStyle w:val="Hyperlink"/>
                <w:b/>
                <w:bCs/>
                <w:noProof/>
              </w:rPr>
              <w:t>Uvod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_Toc33619356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3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4530CFC3" w14:textId="19AE4727" w:rsidR="007E0530" w:rsidRDefault="008453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57" w:history="1">
            <w:r w:rsidR="007E0530" w:rsidRPr="00EF6B62">
              <w:rPr>
                <w:rStyle w:val="Hyperlink"/>
                <w:noProof/>
              </w:rPr>
              <w:t>1.1 Rezime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_Toc33619357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3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7C9F55B6" w14:textId="03933B7F" w:rsidR="007E0530" w:rsidRDefault="008453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58" w:history="1">
            <w:r w:rsidR="007E0530" w:rsidRPr="00EF6B62">
              <w:rPr>
                <w:rStyle w:val="Hyperlink"/>
                <w:noProof/>
              </w:rPr>
              <w:t>1.2 Namena dokumenta i ciljne grupe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_Toc33619358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3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07A81A36" w14:textId="3D2B4298" w:rsidR="007E0530" w:rsidRDefault="008453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59" w:history="1">
            <w:r w:rsidR="007E0530" w:rsidRPr="00EF6B62">
              <w:rPr>
                <w:rStyle w:val="Hyperlink"/>
                <w:noProof/>
              </w:rPr>
              <w:t>1.3 Reference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_Toc33619359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3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57023D18" w14:textId="60B79FC8" w:rsidR="007E0530" w:rsidRDefault="008453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0" w:history="1">
            <w:r w:rsidR="007E0530" w:rsidRPr="00EF6B62">
              <w:rPr>
                <w:rStyle w:val="Hyperlink"/>
                <w:b/>
                <w:bCs/>
                <w:noProof/>
              </w:rPr>
              <w:t xml:space="preserve">2.Scenario </w:t>
            </w:r>
            <w:r w:rsidR="000B5AD3">
              <w:rPr>
                <w:rStyle w:val="Hyperlink"/>
                <w:b/>
                <w:bCs/>
                <w:noProof/>
              </w:rPr>
              <w:t>funkcionalnosti moderatora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_Toc33619360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0BEE9365" w14:textId="3C447B0F" w:rsidR="007E0530" w:rsidRDefault="008453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1" w:history="1">
            <w:r w:rsidR="007E0530" w:rsidRPr="00EF6B62">
              <w:rPr>
                <w:rStyle w:val="Hyperlink"/>
                <w:noProof/>
              </w:rPr>
              <w:t>2.1 Kratak opis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_Toc33619361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5A993CB7" w14:textId="69E4B228" w:rsidR="007E0530" w:rsidRDefault="008453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2" w:history="1">
            <w:r w:rsidR="007E0530" w:rsidRPr="00EF6B62">
              <w:rPr>
                <w:rStyle w:val="Hyperlink"/>
                <w:noProof/>
              </w:rPr>
              <w:t>2.2 Tok događaja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_Toc33619362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43BB2D12" w14:textId="1848CD1D" w:rsidR="007E0530" w:rsidRDefault="008453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3" w:history="1">
            <w:r w:rsidR="007E0530" w:rsidRPr="00EF6B62">
              <w:rPr>
                <w:rStyle w:val="Hyperlink"/>
                <w:noProof/>
              </w:rPr>
              <w:t xml:space="preserve">2.2 .1 </w:t>
            </w:r>
            <w:r w:rsidR="005F3298">
              <w:rPr>
                <w:rStyle w:val="Hyperlink"/>
                <w:noProof/>
              </w:rPr>
              <w:t>Moderator želi da se uloguje na sajt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_Toc33619363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7EBCD74A" w14:textId="1D7819D5" w:rsidR="007E0530" w:rsidRDefault="00845381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3619364" w:history="1">
            <w:r w:rsidR="007E0530" w:rsidRPr="00EF6B62">
              <w:rPr>
                <w:rStyle w:val="Hyperlink"/>
                <w:noProof/>
              </w:rPr>
              <w:t>2.2 .</w:t>
            </w:r>
            <w:r w:rsidR="005F3298">
              <w:rPr>
                <w:rStyle w:val="Hyperlink"/>
                <w:noProof/>
              </w:rPr>
              <w:t>2</w:t>
            </w:r>
            <w:r w:rsidR="007E0530" w:rsidRPr="00EF6B62">
              <w:rPr>
                <w:rStyle w:val="Hyperlink"/>
                <w:noProof/>
              </w:rPr>
              <w:t xml:space="preserve"> </w:t>
            </w:r>
            <w:r w:rsidR="005F3298">
              <w:rPr>
                <w:rStyle w:val="Hyperlink"/>
                <w:noProof/>
              </w:rPr>
              <w:t>Moderator proverava recenzije korisnika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_Toc33619364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4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2383BC53" w14:textId="729D8BB5" w:rsidR="005F3298" w:rsidRPr="005F3298" w:rsidRDefault="005F3298" w:rsidP="005F3298">
          <w:r>
            <w:t>2.2.3 Moderator briše nalog korisniku………………………………………………………………………………… 5</w:t>
          </w:r>
        </w:p>
        <w:p w14:paraId="2D9C243A" w14:textId="74C5F564" w:rsidR="007E0530" w:rsidRDefault="008453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5" w:history="1">
            <w:r w:rsidR="007E0530" w:rsidRPr="00EF6B62">
              <w:rPr>
                <w:rStyle w:val="Hyperlink"/>
                <w:noProof/>
              </w:rPr>
              <w:t>2.3 Posebni zahtevi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_Toc33619365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5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5A267FBD" w14:textId="69008767" w:rsidR="007E0530" w:rsidRDefault="008453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6" w:history="1">
            <w:r w:rsidR="007E0530" w:rsidRPr="00EF6B62">
              <w:rPr>
                <w:rStyle w:val="Hyperlink"/>
                <w:noProof/>
              </w:rPr>
              <w:t>2.4 Preduslovi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_Toc33619366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5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11FF581E" w14:textId="2E1DC00E" w:rsidR="007E0530" w:rsidRDefault="0084538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19367" w:history="1">
            <w:r w:rsidR="007E0530" w:rsidRPr="00EF6B62">
              <w:rPr>
                <w:rStyle w:val="Hyperlink"/>
                <w:noProof/>
              </w:rPr>
              <w:t>2.5 Posledice</w:t>
            </w:r>
            <w:r w:rsidR="007E0530">
              <w:rPr>
                <w:noProof/>
                <w:webHidden/>
              </w:rPr>
              <w:tab/>
            </w:r>
            <w:r w:rsidR="007E0530">
              <w:rPr>
                <w:noProof/>
                <w:webHidden/>
              </w:rPr>
              <w:fldChar w:fldCharType="begin"/>
            </w:r>
            <w:r w:rsidR="007E0530">
              <w:rPr>
                <w:noProof/>
                <w:webHidden/>
              </w:rPr>
              <w:instrText xml:space="preserve"> PAGEREF _Toc33619367 \h </w:instrText>
            </w:r>
            <w:r w:rsidR="007E0530">
              <w:rPr>
                <w:noProof/>
                <w:webHidden/>
              </w:rPr>
            </w:r>
            <w:r w:rsidR="007E0530">
              <w:rPr>
                <w:noProof/>
                <w:webHidden/>
              </w:rPr>
              <w:fldChar w:fldCharType="separate"/>
            </w:r>
            <w:r w:rsidR="005F3298">
              <w:rPr>
                <w:noProof/>
                <w:webHidden/>
              </w:rPr>
              <w:t>5</w:t>
            </w:r>
            <w:r w:rsidR="007E0530">
              <w:rPr>
                <w:noProof/>
                <w:webHidden/>
              </w:rPr>
              <w:fldChar w:fldCharType="end"/>
            </w:r>
          </w:hyperlink>
        </w:p>
        <w:p w14:paraId="7DB317BB" w14:textId="0BE4444E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33619355"/>
      <w:r w:rsidRPr="0037196E">
        <w:rPr>
          <w:sz w:val="36"/>
          <w:szCs w:val="36"/>
        </w:rPr>
        <w:t>Verzije dokumenta</w:t>
      </w:r>
      <w:bookmarkEnd w:id="5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Osnovna verzija</w:t>
            </w:r>
          </w:p>
        </w:tc>
        <w:tc>
          <w:tcPr>
            <w:tcW w:w="2154" w:type="dxa"/>
          </w:tcPr>
          <w:p w14:paraId="08737DEC" w14:textId="219D81A9" w:rsidR="00116C54" w:rsidRPr="00D453F9" w:rsidRDefault="00415CD3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Emilija Nikić</w:t>
            </w:r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6" w:name="_Toc33619356"/>
      <w:r w:rsidRPr="00D453F9">
        <w:rPr>
          <w:b/>
          <w:bCs/>
          <w:sz w:val="52"/>
          <w:szCs w:val="52"/>
        </w:rPr>
        <w:lastRenderedPageBreak/>
        <w:t>Uvod</w:t>
      </w:r>
      <w:bookmarkEnd w:id="6"/>
    </w:p>
    <w:p w14:paraId="4F1ABF3A" w14:textId="77777777" w:rsidR="00D453F9" w:rsidRPr="00D453F9" w:rsidRDefault="00D453F9" w:rsidP="00D453F9"/>
    <w:p w14:paraId="47459AFB" w14:textId="63C5EA29" w:rsidR="00D453F9" w:rsidRDefault="00D453F9" w:rsidP="00D453F9">
      <w:pPr>
        <w:pStyle w:val="Heading1"/>
        <w:rPr>
          <w:sz w:val="36"/>
          <w:szCs w:val="36"/>
        </w:rPr>
      </w:pPr>
      <w:bookmarkStart w:id="7" w:name="_Toc33619357"/>
      <w:r>
        <w:rPr>
          <w:sz w:val="36"/>
          <w:szCs w:val="36"/>
        </w:rPr>
        <w:t>1.1 Rezime</w:t>
      </w:r>
      <w:bookmarkEnd w:id="7"/>
    </w:p>
    <w:p w14:paraId="55BF6E20" w14:textId="5683F436" w:rsidR="00D453F9" w:rsidRDefault="00B80DF6" w:rsidP="008F276B">
      <w:pPr>
        <w:rPr>
          <w:sz w:val="28"/>
          <w:szCs w:val="28"/>
        </w:rPr>
      </w:pPr>
      <w:r>
        <w:rPr>
          <w:sz w:val="28"/>
          <w:szCs w:val="28"/>
        </w:rPr>
        <w:t>Definisanje slučajeva korišćenja funkcionalnosti posebnog korisnika koji je moderator sajta. Takođe, priložena je i HTML stranica koja predstavlja prototip kako moderator vidi sajt i koje su njegove mogućnosti(šta ga razlikuje od običnog korisnika).</w:t>
      </w: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8" w:name="_Toc33619358"/>
      <w:r>
        <w:rPr>
          <w:sz w:val="36"/>
          <w:szCs w:val="36"/>
        </w:rPr>
        <w:t>1.2 Namena dokumenta i ciljne grupe</w:t>
      </w:r>
      <w:bookmarkEnd w:id="8"/>
    </w:p>
    <w:p w14:paraId="55B75A71" w14:textId="4B13F89A" w:rsidR="00D453F9" w:rsidRDefault="00D453F9" w:rsidP="00D453F9">
      <w:pPr>
        <w:rPr>
          <w:sz w:val="28"/>
          <w:szCs w:val="28"/>
        </w:rPr>
      </w:pPr>
      <w:r w:rsidRPr="00D453F9">
        <w:rPr>
          <w:sz w:val="28"/>
          <w:szCs w:val="28"/>
        </w:rPr>
        <w:t>Dokument će koristiti svi članovi projektnog tima u razvoju projekta i testiranju</w:t>
      </w:r>
      <w:r w:rsidR="00415CD3">
        <w:rPr>
          <w:sz w:val="28"/>
          <w:szCs w:val="28"/>
        </w:rPr>
        <w:t xml:space="preserve">, </w:t>
      </w:r>
      <w:r w:rsidRPr="00D453F9">
        <w:rPr>
          <w:sz w:val="28"/>
          <w:szCs w:val="28"/>
        </w:rPr>
        <w:t>a može se koristiti i pri pisanju uputstva za upotrebu.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9" w:name="_Toc33619359"/>
      <w:r>
        <w:rPr>
          <w:sz w:val="36"/>
          <w:szCs w:val="36"/>
        </w:rPr>
        <w:t>1.3 Reference</w:t>
      </w:r>
      <w:bookmarkEnd w:id="9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>1.Projektni zadatak</w:t>
      </w:r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>2.Uputstvo za pisanje specifikacije scenarija upotrebe funkcionalnosti</w:t>
      </w:r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>3.Prezentacije sa vežbi</w:t>
      </w:r>
    </w:p>
    <w:p w14:paraId="1E1A827B" w14:textId="5F5C6D46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0" w:name="_Toc33619360"/>
      <w:r>
        <w:rPr>
          <w:b/>
          <w:bCs/>
          <w:sz w:val="52"/>
          <w:szCs w:val="52"/>
        </w:rPr>
        <w:lastRenderedPageBreak/>
        <w:t>2.</w:t>
      </w:r>
      <w:r w:rsidR="00D453F9">
        <w:rPr>
          <w:b/>
          <w:bCs/>
          <w:sz w:val="52"/>
          <w:szCs w:val="52"/>
        </w:rPr>
        <w:t xml:space="preserve">Scenario </w:t>
      </w:r>
      <w:r w:rsidR="00B80DF6">
        <w:rPr>
          <w:b/>
          <w:bCs/>
          <w:sz w:val="52"/>
          <w:szCs w:val="52"/>
        </w:rPr>
        <w:t xml:space="preserve">funkcionalnosti </w:t>
      </w:r>
      <w:bookmarkEnd w:id="10"/>
      <w:r w:rsidR="00B80DF6">
        <w:rPr>
          <w:b/>
          <w:bCs/>
          <w:sz w:val="52"/>
          <w:szCs w:val="52"/>
        </w:rPr>
        <w:t>moderatora</w:t>
      </w:r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1" w:name="_Toc33619361"/>
      <w:r>
        <w:rPr>
          <w:sz w:val="36"/>
          <w:szCs w:val="36"/>
        </w:rPr>
        <w:t>2.1 Kratak opis</w:t>
      </w:r>
      <w:bookmarkEnd w:id="11"/>
      <w:r>
        <w:rPr>
          <w:sz w:val="36"/>
          <w:szCs w:val="36"/>
        </w:rPr>
        <w:t xml:space="preserve"> </w:t>
      </w:r>
    </w:p>
    <w:p w14:paraId="3AACD87D" w14:textId="03E35CA8" w:rsidR="00415CD3" w:rsidRPr="00415CD3" w:rsidRDefault="00B80DF6" w:rsidP="00415CD3">
      <w:r>
        <w:rPr>
          <w:sz w:val="28"/>
          <w:szCs w:val="28"/>
        </w:rPr>
        <w:t xml:space="preserve">Korisnik može postati moderator; administrator ga može učiniti moderatorom. Moderator ima mogućnost da kontroliše ostale korisnike, da odobrava njihove recenzije pre nego što ih konačno objavi na sajt kao i da </w:t>
      </w:r>
      <w:r w:rsidR="005F3298">
        <w:rPr>
          <w:sz w:val="28"/>
          <w:szCs w:val="28"/>
        </w:rPr>
        <w:t>ukloni korisnika sa sajta</w:t>
      </w:r>
      <w:r>
        <w:rPr>
          <w:sz w:val="28"/>
          <w:szCs w:val="28"/>
        </w:rPr>
        <w:t xml:space="preserve">. </w:t>
      </w:r>
    </w:p>
    <w:p w14:paraId="741F10B5" w14:textId="58351A77" w:rsidR="008A72EA" w:rsidRDefault="008A72EA" w:rsidP="008A72EA">
      <w:pPr>
        <w:pStyle w:val="Heading1"/>
        <w:rPr>
          <w:sz w:val="36"/>
          <w:szCs w:val="36"/>
        </w:rPr>
      </w:pPr>
      <w:bookmarkStart w:id="12" w:name="_Toc33619362"/>
      <w:r>
        <w:rPr>
          <w:sz w:val="36"/>
          <w:szCs w:val="36"/>
        </w:rPr>
        <w:t>2.2 Tok događaja</w:t>
      </w:r>
      <w:bookmarkEnd w:id="12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5CDF7E11" w14:textId="366C016F" w:rsidR="003304E2" w:rsidRDefault="00B80DF6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U ovom odeljku se opisuje scenario kako moderator može upravljati sajtom i koje su njegove mogućnosti. </w:t>
      </w:r>
    </w:p>
    <w:p w14:paraId="45E606F8" w14:textId="66776304" w:rsidR="003304E2" w:rsidRDefault="003304E2" w:rsidP="003304E2">
      <w:pPr>
        <w:pStyle w:val="Heading1"/>
        <w:rPr>
          <w:sz w:val="36"/>
          <w:szCs w:val="36"/>
        </w:rPr>
      </w:pPr>
      <w:bookmarkStart w:id="13" w:name="_Toc33619363"/>
      <w:r>
        <w:rPr>
          <w:sz w:val="36"/>
          <w:szCs w:val="36"/>
        </w:rPr>
        <w:t xml:space="preserve">2.2 .1 </w:t>
      </w:r>
      <w:bookmarkEnd w:id="13"/>
      <w:r w:rsidR="00B80DF6">
        <w:rPr>
          <w:sz w:val="36"/>
          <w:szCs w:val="36"/>
        </w:rPr>
        <w:t>Moderator želi da se uloguje na sajt</w:t>
      </w:r>
    </w:p>
    <w:p w14:paraId="364D110F" w14:textId="6CD8D0ED" w:rsidR="003304E2" w:rsidRPr="00E67511" w:rsidRDefault="00B80DF6" w:rsidP="003304E2">
      <w:pPr>
        <w:rPr>
          <w:sz w:val="28"/>
          <w:szCs w:val="28"/>
        </w:rPr>
      </w:pPr>
      <w:r>
        <w:rPr>
          <w:sz w:val="28"/>
          <w:szCs w:val="28"/>
        </w:rPr>
        <w:t xml:space="preserve">Moderator ima posebno korisničko ime-moderator. On ovo korisničko ime mora koristiti da bi mogao da ima posebne opcije na sajtu. </w:t>
      </w:r>
    </w:p>
    <w:p w14:paraId="5819D8AB" w14:textId="7C043150" w:rsidR="00E67511" w:rsidRDefault="00E67511" w:rsidP="00E67511">
      <w:pPr>
        <w:pStyle w:val="Heading1"/>
        <w:rPr>
          <w:sz w:val="36"/>
          <w:szCs w:val="36"/>
        </w:rPr>
      </w:pPr>
      <w:bookmarkStart w:id="14" w:name="_Toc33619364"/>
      <w:r>
        <w:rPr>
          <w:sz w:val="36"/>
          <w:szCs w:val="36"/>
        </w:rPr>
        <w:t>2.2 .</w:t>
      </w:r>
      <w:bookmarkEnd w:id="14"/>
      <w:r w:rsidR="00B80DF6">
        <w:rPr>
          <w:sz w:val="36"/>
          <w:szCs w:val="36"/>
        </w:rPr>
        <w:t>2 Moderator proverava recenzije korisnika</w:t>
      </w:r>
    </w:p>
    <w:p w14:paraId="1FDA7017" w14:textId="04A2266F" w:rsidR="00E67511" w:rsidRDefault="00E67511" w:rsidP="00E67511"/>
    <w:p w14:paraId="410B5E44" w14:textId="75E15D57" w:rsidR="002E03F5" w:rsidRPr="002E03F5" w:rsidRDefault="00B80DF6" w:rsidP="002E03F5">
      <w:pPr>
        <w:rPr>
          <w:sz w:val="28"/>
          <w:szCs w:val="28"/>
        </w:rPr>
      </w:pPr>
      <w:r>
        <w:rPr>
          <w:sz w:val="28"/>
          <w:szCs w:val="28"/>
        </w:rPr>
        <w:t xml:space="preserve">Moderator ima poseban deo na sajtu u kojem su smešteni zahtevi na čekanju-odnosno recenzije koje su korisnici napisali. Moderator ima mogućnost da ih objavi ili da ih odbije, tj. da </w:t>
      </w:r>
      <w:r w:rsidR="005F3298">
        <w:rPr>
          <w:sz w:val="28"/>
          <w:szCs w:val="28"/>
        </w:rPr>
        <w:t>ih</w:t>
      </w:r>
      <w:r>
        <w:rPr>
          <w:sz w:val="28"/>
          <w:szCs w:val="28"/>
        </w:rPr>
        <w:t xml:space="preserve"> ne </w:t>
      </w:r>
      <w:r w:rsidR="005F3298">
        <w:rPr>
          <w:sz w:val="28"/>
          <w:szCs w:val="28"/>
        </w:rPr>
        <w:t>postavi</w:t>
      </w:r>
      <w:r>
        <w:rPr>
          <w:sz w:val="28"/>
          <w:szCs w:val="28"/>
        </w:rPr>
        <w:t xml:space="preserve"> na sajt.</w:t>
      </w:r>
    </w:p>
    <w:p w14:paraId="4B043925" w14:textId="59F39DBD" w:rsidR="00B80DF6" w:rsidRDefault="002E03F5" w:rsidP="00B80DF6">
      <w:pPr>
        <w:pStyle w:val="Heading1"/>
        <w:rPr>
          <w:sz w:val="36"/>
          <w:szCs w:val="36"/>
        </w:rPr>
      </w:pPr>
      <w:bookmarkStart w:id="15" w:name="_Toc33619365"/>
      <w:r>
        <w:rPr>
          <w:sz w:val="36"/>
          <w:szCs w:val="36"/>
        </w:rPr>
        <w:lastRenderedPageBreak/>
        <w:t>2.</w:t>
      </w:r>
      <w:bookmarkEnd w:id="15"/>
      <w:r w:rsidR="00B80DF6">
        <w:rPr>
          <w:sz w:val="36"/>
          <w:szCs w:val="36"/>
        </w:rPr>
        <w:t xml:space="preserve">2.2 Moderator </w:t>
      </w:r>
      <w:r w:rsidR="005F3298">
        <w:rPr>
          <w:sz w:val="36"/>
          <w:szCs w:val="36"/>
        </w:rPr>
        <w:t>briše nalog korisniku</w:t>
      </w:r>
    </w:p>
    <w:p w14:paraId="1FEE917A" w14:textId="1E4FA9FF" w:rsidR="00B80DF6" w:rsidRDefault="00B80DF6" w:rsidP="00B80DF6"/>
    <w:p w14:paraId="713969B6" w14:textId="4A8977EA" w:rsidR="00B80DF6" w:rsidRPr="005F3298" w:rsidRDefault="00B80DF6" w:rsidP="00B80DF6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>Moderator</w:t>
      </w:r>
      <w:r w:rsidR="005F3298">
        <w:rPr>
          <w:sz w:val="28"/>
          <w:szCs w:val="28"/>
        </w:rPr>
        <w:t xml:space="preserve"> tako</w:t>
      </w:r>
      <w:r w:rsidR="005F3298">
        <w:rPr>
          <w:sz w:val="28"/>
          <w:szCs w:val="28"/>
          <w:lang w:val="sr-Latn-RS"/>
        </w:rPr>
        <w:t>đe može izbaciti korisnike sa sajta ukoliko smatra da je to potrebno. On ima dodatnu opciju u okviru stranice koju samo on može videti. Ta opcija mu omogućava da ukloni korisnika sa sajta, odnosno da mu obriše nalog</w:t>
      </w:r>
    </w:p>
    <w:p w14:paraId="0D4070AA" w14:textId="30C26CCD" w:rsidR="002E03F5" w:rsidRDefault="002E03F5" w:rsidP="002E03F5">
      <w:r>
        <w:t xml:space="preserve"> </w:t>
      </w:r>
    </w:p>
    <w:p w14:paraId="703CFE9F" w14:textId="66B7C8F6" w:rsidR="00853803" w:rsidRDefault="000B5AD3" w:rsidP="000B5AD3">
      <w:pPr>
        <w:pStyle w:val="Heading1"/>
      </w:pPr>
      <w:r>
        <w:t>2.3 Posebni zahtevi</w:t>
      </w:r>
    </w:p>
    <w:p w14:paraId="33A56594" w14:textId="6B369AEE" w:rsidR="000B5AD3" w:rsidRDefault="000B5AD3" w:rsidP="000B5AD3"/>
    <w:p w14:paraId="28E29732" w14:textId="64A532DD" w:rsidR="000B5AD3" w:rsidRPr="000B5AD3" w:rsidRDefault="000B5AD3" w:rsidP="000B5AD3">
      <w:pPr>
        <w:rPr>
          <w:sz w:val="28"/>
          <w:szCs w:val="28"/>
        </w:rPr>
      </w:pPr>
      <w:r>
        <w:rPr>
          <w:sz w:val="28"/>
          <w:szCs w:val="28"/>
        </w:rPr>
        <w:t>Nema.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6" w:name="_Toc33619366"/>
      <w:r>
        <w:rPr>
          <w:sz w:val="36"/>
          <w:szCs w:val="36"/>
        </w:rPr>
        <w:t>2.4 Preduslovi</w:t>
      </w:r>
      <w:bookmarkEnd w:id="16"/>
    </w:p>
    <w:p w14:paraId="3295A535" w14:textId="17419631" w:rsidR="00EB1808" w:rsidRDefault="00EB1808" w:rsidP="00EB1808"/>
    <w:p w14:paraId="4A2B9185" w14:textId="04DB58FB" w:rsidR="00EB1808" w:rsidRDefault="00415CD3" w:rsidP="00EB1808">
      <w:r>
        <w:rPr>
          <w:sz w:val="28"/>
          <w:szCs w:val="28"/>
        </w:rPr>
        <w:t>Korisnik mora biti ulogovan na sajt</w:t>
      </w:r>
      <w:r w:rsidR="000B5AD3">
        <w:rPr>
          <w:sz w:val="28"/>
          <w:szCs w:val="28"/>
        </w:rPr>
        <w:t xml:space="preserve"> </w:t>
      </w:r>
      <w:r w:rsidR="005371BF">
        <w:rPr>
          <w:sz w:val="28"/>
          <w:szCs w:val="28"/>
        </w:rPr>
        <w:t>kao moderator</w:t>
      </w:r>
      <w:r w:rsidR="000B5AD3">
        <w:rPr>
          <w:sz w:val="28"/>
          <w:szCs w:val="28"/>
        </w:rPr>
        <w:t>.</w:t>
      </w:r>
    </w:p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7" w:name="_Toc33619367"/>
      <w:r>
        <w:rPr>
          <w:sz w:val="36"/>
          <w:szCs w:val="36"/>
        </w:rPr>
        <w:t>2.5 Posledice</w:t>
      </w:r>
      <w:bookmarkEnd w:id="17"/>
    </w:p>
    <w:p w14:paraId="48893192" w14:textId="523F966A" w:rsidR="00EB1808" w:rsidRDefault="00EB1808" w:rsidP="00EB1808"/>
    <w:p w14:paraId="1E984627" w14:textId="36498000" w:rsidR="00D453F9" w:rsidRDefault="000B5AD3" w:rsidP="00B102C2">
      <w:pPr>
        <w:rPr>
          <w:sz w:val="28"/>
          <w:szCs w:val="28"/>
        </w:rPr>
      </w:pPr>
      <w:r>
        <w:rPr>
          <w:sz w:val="28"/>
          <w:szCs w:val="28"/>
        </w:rPr>
        <w:t>Moderator menja izgled sajta jer može objaviti recenzije i</w:t>
      </w:r>
      <w:r w:rsidR="005371BF">
        <w:rPr>
          <w:sz w:val="28"/>
          <w:szCs w:val="28"/>
        </w:rPr>
        <w:t xml:space="preserve"> slike</w:t>
      </w:r>
      <w:r>
        <w:rPr>
          <w:sz w:val="28"/>
          <w:szCs w:val="28"/>
        </w:rPr>
        <w:t xml:space="preserve"> na sajt koje žele da postave korisnici.</w:t>
      </w: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0E028" w14:textId="77777777" w:rsidR="00845381" w:rsidRDefault="00845381" w:rsidP="00C6554A">
      <w:pPr>
        <w:spacing w:before="0" w:after="0" w:line="240" w:lineRule="auto"/>
      </w:pPr>
      <w:r>
        <w:separator/>
      </w:r>
    </w:p>
  </w:endnote>
  <w:endnote w:type="continuationSeparator" w:id="0">
    <w:p w14:paraId="3898F457" w14:textId="77777777" w:rsidR="00845381" w:rsidRDefault="0084538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E0F71" w14:textId="77777777" w:rsidR="00845381" w:rsidRDefault="0084538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D9BAFE5" w14:textId="77777777" w:rsidR="00845381" w:rsidRDefault="00845381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0B5AD3"/>
    <w:rsid w:val="000E199B"/>
    <w:rsid w:val="00116C54"/>
    <w:rsid w:val="001964F2"/>
    <w:rsid w:val="002554CD"/>
    <w:rsid w:val="00293B83"/>
    <w:rsid w:val="002B4294"/>
    <w:rsid w:val="002E03F5"/>
    <w:rsid w:val="003304E2"/>
    <w:rsid w:val="00333D0D"/>
    <w:rsid w:val="0037196E"/>
    <w:rsid w:val="00415CD3"/>
    <w:rsid w:val="004768CB"/>
    <w:rsid w:val="004A60CA"/>
    <w:rsid w:val="004C049F"/>
    <w:rsid w:val="005000E2"/>
    <w:rsid w:val="005371BF"/>
    <w:rsid w:val="00580AE7"/>
    <w:rsid w:val="005F3298"/>
    <w:rsid w:val="006A3CE7"/>
    <w:rsid w:val="00723B22"/>
    <w:rsid w:val="00736FE7"/>
    <w:rsid w:val="00796DBA"/>
    <w:rsid w:val="007E0530"/>
    <w:rsid w:val="00845381"/>
    <w:rsid w:val="00853803"/>
    <w:rsid w:val="008A72EA"/>
    <w:rsid w:val="008F276B"/>
    <w:rsid w:val="009E1EC6"/>
    <w:rsid w:val="009E330A"/>
    <w:rsid w:val="00A615B2"/>
    <w:rsid w:val="00B102C2"/>
    <w:rsid w:val="00B80DF6"/>
    <w:rsid w:val="00BA5764"/>
    <w:rsid w:val="00C50DDB"/>
    <w:rsid w:val="00C63072"/>
    <w:rsid w:val="00C6554A"/>
    <w:rsid w:val="00D453F9"/>
    <w:rsid w:val="00DD79F4"/>
    <w:rsid w:val="00E308C6"/>
    <w:rsid w:val="00E44A6E"/>
    <w:rsid w:val="00E67511"/>
    <w:rsid w:val="00EA0615"/>
    <w:rsid w:val="00EB1808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431B5-7AD6-4758-90A3-02A146F9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11</TotalTime>
  <Pages>6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5</cp:revision>
  <cp:lastPrinted>2020-02-22T14:29:00Z</cp:lastPrinted>
  <dcterms:created xsi:type="dcterms:W3CDTF">2020-02-26T14:15:00Z</dcterms:created>
  <dcterms:modified xsi:type="dcterms:W3CDTF">2020-05-31T13:04:00Z</dcterms:modified>
</cp:coreProperties>
</file>