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6336B09D" w:rsidR="008F276B" w:rsidRDefault="008F276B" w:rsidP="00C6554A">
      <w:pPr>
        <w:pStyle w:val="Subtitle"/>
      </w:pPr>
      <w:r>
        <w:t xml:space="preserve">Specifikacija scenarija upotrebe funkcionalnosti </w:t>
      </w:r>
    </w:p>
    <w:p w14:paraId="44226E05" w14:textId="79B5FA68" w:rsidR="00415CD3" w:rsidRPr="00D5413C" w:rsidRDefault="00415CD3" w:rsidP="00C6554A">
      <w:pPr>
        <w:pStyle w:val="Subtitle"/>
      </w:pPr>
      <w:r>
        <w:t>evidentiranje posećenosti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2C13BB96" w:rsidR="0037196E" w:rsidRDefault="00415CD3" w:rsidP="00116C54">
      <w:pPr>
        <w:pStyle w:val="ContactInfo"/>
      </w:pPr>
      <w:r>
        <w:t>Emilija Nikić</w:t>
      </w:r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r>
            <w:t>Sadržaj:</w:t>
          </w:r>
        </w:p>
        <w:p w14:paraId="17D1C8B9" w14:textId="24897519" w:rsidR="007E0530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19355" w:history="1">
            <w:r w:rsidR="007E0530" w:rsidRPr="00EF6B62">
              <w:rPr>
                <w:rStyle w:val="Hyperlink"/>
                <w:noProof/>
              </w:rPr>
              <w:t>Verzije dokumenta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_Toc33619355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7E0530">
              <w:rPr>
                <w:noProof/>
                <w:webHidden/>
              </w:rPr>
              <w:t>2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660E1462" w14:textId="58A2F79E" w:rsidR="007E0530" w:rsidRDefault="008A77CC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56" w:history="1">
            <w:r w:rsidR="007E0530" w:rsidRPr="00EF6B62">
              <w:rPr>
                <w:rStyle w:val="Hyperlink"/>
                <w:b/>
                <w:bCs/>
                <w:noProof/>
              </w:rPr>
              <w:t>1.</w:t>
            </w:r>
            <w:r w:rsidR="007E0530">
              <w:rPr>
                <w:rFonts w:eastAsiaTheme="minorEastAsia"/>
                <w:noProof/>
                <w:color w:val="auto"/>
              </w:rPr>
              <w:tab/>
            </w:r>
            <w:r w:rsidR="007E0530" w:rsidRPr="00EF6B62">
              <w:rPr>
                <w:rStyle w:val="Hyperlink"/>
                <w:b/>
                <w:bCs/>
                <w:noProof/>
              </w:rPr>
              <w:t>Uvod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_Toc33619356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7E0530">
              <w:rPr>
                <w:noProof/>
                <w:webHidden/>
              </w:rPr>
              <w:t>3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4530CFC3" w14:textId="17BC0CEB" w:rsidR="007E0530" w:rsidRDefault="008A77C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57" w:history="1">
            <w:r w:rsidR="007E0530" w:rsidRPr="00EF6B62">
              <w:rPr>
                <w:rStyle w:val="Hyperlink"/>
                <w:noProof/>
              </w:rPr>
              <w:t>1.1 Rezime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_Toc33619357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7E0530">
              <w:rPr>
                <w:noProof/>
                <w:webHidden/>
              </w:rPr>
              <w:t>3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7C9F55B6" w14:textId="03BBC58B" w:rsidR="007E0530" w:rsidRDefault="008A77C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58" w:history="1">
            <w:r w:rsidR="007E0530" w:rsidRPr="00EF6B62">
              <w:rPr>
                <w:rStyle w:val="Hyperlink"/>
                <w:noProof/>
              </w:rPr>
              <w:t>1.2 Namena dokumenta i ciljne grupe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_Toc33619358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7E0530">
              <w:rPr>
                <w:noProof/>
                <w:webHidden/>
              </w:rPr>
              <w:t>3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07A81A36" w14:textId="7968A437" w:rsidR="007E0530" w:rsidRDefault="008A77C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59" w:history="1">
            <w:r w:rsidR="007E0530" w:rsidRPr="00EF6B62">
              <w:rPr>
                <w:rStyle w:val="Hyperlink"/>
                <w:noProof/>
              </w:rPr>
              <w:t>1.3 Reference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_Toc33619359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7E0530">
              <w:rPr>
                <w:noProof/>
                <w:webHidden/>
              </w:rPr>
              <w:t>3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57023D18" w14:textId="3CE03795" w:rsidR="007E0530" w:rsidRDefault="008A77C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0" w:history="1">
            <w:r w:rsidR="007E0530" w:rsidRPr="00EF6B62">
              <w:rPr>
                <w:rStyle w:val="Hyperlink"/>
                <w:b/>
                <w:bCs/>
                <w:noProof/>
              </w:rPr>
              <w:t xml:space="preserve">2.Scenario </w:t>
            </w:r>
            <w:r w:rsidR="00975305">
              <w:rPr>
                <w:rStyle w:val="Hyperlink"/>
                <w:b/>
                <w:bCs/>
                <w:noProof/>
              </w:rPr>
              <w:t>evidentiranja posećenosti</w:t>
            </w:r>
            <w:bookmarkStart w:id="5" w:name="_GoBack"/>
            <w:bookmarkEnd w:id="5"/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_Toc33619360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7E0530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0BEE9365" w14:textId="6503F6B6" w:rsidR="007E0530" w:rsidRDefault="008A77C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1" w:history="1">
            <w:r w:rsidR="007E0530" w:rsidRPr="00EF6B62">
              <w:rPr>
                <w:rStyle w:val="Hyperlink"/>
                <w:noProof/>
              </w:rPr>
              <w:t>2.1 Kratak opis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_Toc33619361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7E0530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5A993CB7" w14:textId="364F3833" w:rsidR="007E0530" w:rsidRDefault="008A77C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2" w:history="1">
            <w:r w:rsidR="007E0530" w:rsidRPr="00EF6B62">
              <w:rPr>
                <w:rStyle w:val="Hyperlink"/>
                <w:noProof/>
              </w:rPr>
              <w:t>2.2 Tok događaja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_Toc33619362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7E0530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43BB2D12" w14:textId="63CBD154" w:rsidR="007E0530" w:rsidRDefault="008A77C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3" w:history="1">
            <w:r w:rsidR="007E0530" w:rsidRPr="00EF6B62">
              <w:rPr>
                <w:rStyle w:val="Hyperlink"/>
                <w:noProof/>
              </w:rPr>
              <w:t>2.2 .1 Korisnik želi da označi da je posetio restoran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_Toc33619363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7E0530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7EBCD74A" w14:textId="0073F965" w:rsidR="007E0530" w:rsidRDefault="008A77C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4" w:history="1">
            <w:r w:rsidR="007E0530" w:rsidRPr="00EF6B62">
              <w:rPr>
                <w:rStyle w:val="Hyperlink"/>
                <w:noProof/>
              </w:rPr>
              <w:t>2.2 .1 Korisnik nije ulogovan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_Toc33619364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7E0530">
              <w:rPr>
                <w:noProof/>
                <w:webHidden/>
              </w:rPr>
              <w:t>5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2D9C243A" w14:textId="55B52F5B" w:rsidR="007E0530" w:rsidRDefault="008A77C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5" w:history="1">
            <w:r w:rsidR="007E0530" w:rsidRPr="00EF6B62">
              <w:rPr>
                <w:rStyle w:val="Hyperlink"/>
                <w:noProof/>
              </w:rPr>
              <w:t>2.3 Posebni zahtevi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_Toc33619365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7E0530">
              <w:rPr>
                <w:noProof/>
                <w:webHidden/>
              </w:rPr>
              <w:t>5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5A267FBD" w14:textId="02FA32EB" w:rsidR="007E0530" w:rsidRDefault="008A77C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6" w:history="1">
            <w:r w:rsidR="007E0530" w:rsidRPr="00EF6B62">
              <w:rPr>
                <w:rStyle w:val="Hyperlink"/>
                <w:noProof/>
              </w:rPr>
              <w:t>2.4 Preduslovi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_Toc33619366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7E0530">
              <w:rPr>
                <w:noProof/>
                <w:webHidden/>
              </w:rPr>
              <w:t>5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11FF581E" w14:textId="752249B1" w:rsidR="007E0530" w:rsidRDefault="008A77C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7" w:history="1">
            <w:r w:rsidR="007E0530" w:rsidRPr="00EF6B62">
              <w:rPr>
                <w:rStyle w:val="Hyperlink"/>
                <w:noProof/>
              </w:rPr>
              <w:t>2.5 Posledice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_Toc33619367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7E0530">
              <w:rPr>
                <w:noProof/>
                <w:webHidden/>
              </w:rPr>
              <w:t>5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7DB317BB" w14:textId="0BE4444E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6" w:name="_Toc33619355"/>
      <w:r w:rsidRPr="0037196E">
        <w:rPr>
          <w:sz w:val="36"/>
          <w:szCs w:val="36"/>
        </w:rPr>
        <w:t>Verzije dokumenta</w:t>
      </w:r>
      <w:bookmarkEnd w:id="6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Osnovna verzija</w:t>
            </w:r>
          </w:p>
        </w:tc>
        <w:tc>
          <w:tcPr>
            <w:tcW w:w="2154" w:type="dxa"/>
          </w:tcPr>
          <w:p w14:paraId="08737DEC" w14:textId="219D81A9" w:rsidR="00116C54" w:rsidRPr="00D453F9" w:rsidRDefault="00415CD3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Emilija Nikić</w:t>
            </w:r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7" w:name="_Toc33619356"/>
      <w:r w:rsidRPr="00D453F9">
        <w:rPr>
          <w:b/>
          <w:bCs/>
          <w:sz w:val="52"/>
          <w:szCs w:val="52"/>
        </w:rPr>
        <w:lastRenderedPageBreak/>
        <w:t>Uvod</w:t>
      </w:r>
      <w:bookmarkEnd w:id="7"/>
    </w:p>
    <w:p w14:paraId="4F1ABF3A" w14:textId="77777777" w:rsidR="00D453F9" w:rsidRPr="00D453F9" w:rsidRDefault="00D453F9" w:rsidP="00D453F9"/>
    <w:p w14:paraId="47459AFB" w14:textId="63C5EA29" w:rsidR="00D453F9" w:rsidRDefault="00D453F9" w:rsidP="00D453F9">
      <w:pPr>
        <w:pStyle w:val="Heading1"/>
        <w:rPr>
          <w:sz w:val="36"/>
          <w:szCs w:val="36"/>
        </w:rPr>
      </w:pPr>
      <w:bookmarkStart w:id="8" w:name="_Toc33619357"/>
      <w:r>
        <w:rPr>
          <w:sz w:val="36"/>
          <w:szCs w:val="36"/>
        </w:rPr>
        <w:t>1.1 Rezime</w:t>
      </w:r>
      <w:bookmarkEnd w:id="8"/>
    </w:p>
    <w:p w14:paraId="32FFD882" w14:textId="5AECC2FE" w:rsidR="00D453F9" w:rsidRDefault="00415CD3" w:rsidP="008F276B">
      <w:pPr>
        <w:rPr>
          <w:sz w:val="28"/>
          <w:szCs w:val="28"/>
        </w:rPr>
      </w:pPr>
      <w:r>
        <w:rPr>
          <w:sz w:val="28"/>
          <w:szCs w:val="28"/>
        </w:rPr>
        <w:t>Definisanje scenarija upotrebe korišćenja funkcionalnosti koja omogućava da ulogovani korisnik označi da je posetio restoran. Priložena je i HTML stranica.</w:t>
      </w:r>
    </w:p>
    <w:p w14:paraId="55BF6E20" w14:textId="5CEA8081" w:rsidR="00D453F9" w:rsidRDefault="00D453F9" w:rsidP="008F276B">
      <w:pPr>
        <w:rPr>
          <w:sz w:val="28"/>
          <w:szCs w:val="28"/>
        </w:rPr>
      </w:pP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9" w:name="_Toc33619358"/>
      <w:r>
        <w:rPr>
          <w:sz w:val="36"/>
          <w:szCs w:val="36"/>
        </w:rPr>
        <w:t>1.2 Namena dokumenta i ciljne grupe</w:t>
      </w:r>
      <w:bookmarkEnd w:id="9"/>
    </w:p>
    <w:p w14:paraId="55B75A71" w14:textId="4B13F89A" w:rsidR="00D453F9" w:rsidRDefault="00D453F9" w:rsidP="00D453F9">
      <w:pPr>
        <w:rPr>
          <w:sz w:val="28"/>
          <w:szCs w:val="28"/>
        </w:rPr>
      </w:pPr>
      <w:r w:rsidRPr="00D453F9">
        <w:rPr>
          <w:sz w:val="28"/>
          <w:szCs w:val="28"/>
        </w:rPr>
        <w:t>Dokument će koristiti svi članovi projektnog tima u razvoju projekta i testiranju</w:t>
      </w:r>
      <w:r w:rsidR="00415CD3">
        <w:rPr>
          <w:sz w:val="28"/>
          <w:szCs w:val="28"/>
        </w:rPr>
        <w:t xml:space="preserve">, </w:t>
      </w:r>
      <w:r w:rsidRPr="00D453F9">
        <w:rPr>
          <w:sz w:val="28"/>
          <w:szCs w:val="28"/>
        </w:rPr>
        <w:t>a može se koristiti i pri pisanju uputstva za upotrebu.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10" w:name="_Toc33619359"/>
      <w:r>
        <w:rPr>
          <w:sz w:val="36"/>
          <w:szCs w:val="36"/>
        </w:rPr>
        <w:t>1.3 Reference</w:t>
      </w:r>
      <w:bookmarkEnd w:id="10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>1.Projektni zadatak</w:t>
      </w:r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>2.Uputstvo za pisanje specifikacije scenarija upotrebe funkcionalnosti</w:t>
      </w:r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>3.Prezentacije sa vežbi</w:t>
      </w:r>
    </w:p>
    <w:p w14:paraId="1E1A827B" w14:textId="1CF29D6E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1" w:name="_Toc33619360"/>
      <w:r>
        <w:rPr>
          <w:b/>
          <w:bCs/>
          <w:sz w:val="52"/>
          <w:szCs w:val="52"/>
        </w:rPr>
        <w:lastRenderedPageBreak/>
        <w:t>2.</w:t>
      </w:r>
      <w:r w:rsidR="00D453F9">
        <w:rPr>
          <w:b/>
          <w:bCs/>
          <w:sz w:val="52"/>
          <w:szCs w:val="52"/>
        </w:rPr>
        <w:t xml:space="preserve">Scenario </w:t>
      </w:r>
      <w:bookmarkEnd w:id="11"/>
      <w:r w:rsidR="00975305">
        <w:rPr>
          <w:b/>
          <w:bCs/>
          <w:sz w:val="52"/>
          <w:szCs w:val="52"/>
        </w:rPr>
        <w:t>evidentiranja posećenosti</w:t>
      </w:r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2" w:name="_Toc33619361"/>
      <w:r>
        <w:rPr>
          <w:sz w:val="36"/>
          <w:szCs w:val="36"/>
        </w:rPr>
        <w:t>2.1 Kratak opis</w:t>
      </w:r>
      <w:bookmarkEnd w:id="12"/>
      <w:r>
        <w:rPr>
          <w:sz w:val="36"/>
          <w:szCs w:val="36"/>
        </w:rPr>
        <w:t xml:space="preserve"> </w:t>
      </w:r>
    </w:p>
    <w:p w14:paraId="08451E00" w14:textId="411456CF" w:rsidR="00415CD3" w:rsidRPr="00415CD3" w:rsidRDefault="00415CD3" w:rsidP="00415CD3">
      <w:pPr>
        <w:rPr>
          <w:sz w:val="28"/>
          <w:szCs w:val="28"/>
        </w:rPr>
      </w:pPr>
      <w:r>
        <w:rPr>
          <w:sz w:val="28"/>
          <w:szCs w:val="28"/>
        </w:rPr>
        <w:t>Korisnik ima mogućnost da označi da je posetio restoran. Međutim, ova mogućnost je samo za registrovane korisnike, odnosno nije omogućena gostima sajta. Takođe, potrebno je da korisnik bude ulogovan u svoj nalog pre nego što želi da označi da je posetio restoran. Ova funkcionalnost je bitna jer bez nje korisnik ne može da oceni niti ostavi sliku restorana i napiše recenziju.</w:t>
      </w:r>
    </w:p>
    <w:p w14:paraId="3AACD87D" w14:textId="77777777" w:rsidR="00415CD3" w:rsidRPr="00415CD3" w:rsidRDefault="00415CD3" w:rsidP="00415CD3"/>
    <w:p w14:paraId="741F10B5" w14:textId="58351A77" w:rsidR="008A72EA" w:rsidRDefault="008A72EA" w:rsidP="008A72EA">
      <w:pPr>
        <w:pStyle w:val="Heading1"/>
        <w:rPr>
          <w:sz w:val="36"/>
          <w:szCs w:val="36"/>
        </w:rPr>
      </w:pPr>
      <w:bookmarkStart w:id="13" w:name="_Toc33619362"/>
      <w:r>
        <w:rPr>
          <w:sz w:val="36"/>
          <w:szCs w:val="36"/>
        </w:rPr>
        <w:t>2.2 Tok događaja</w:t>
      </w:r>
      <w:bookmarkEnd w:id="13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0660BC41" w14:textId="40D32CC9" w:rsidR="00D453F9" w:rsidRDefault="008A72EA" w:rsidP="00B102C2">
      <w:pPr>
        <w:rPr>
          <w:sz w:val="28"/>
          <w:szCs w:val="28"/>
        </w:rPr>
      </w:pPr>
      <w:r w:rsidRPr="008A72EA">
        <w:rPr>
          <w:sz w:val="28"/>
          <w:szCs w:val="28"/>
        </w:rPr>
        <w:t xml:space="preserve">U ovom odeljku se opisuje glavni scenario interakcije korisnika sa aplikacijom, </w:t>
      </w:r>
      <w:r w:rsidR="00415CD3">
        <w:rPr>
          <w:sz w:val="28"/>
          <w:szCs w:val="28"/>
        </w:rPr>
        <w:t>kao i alternativni slučajevi korišćenja. Svaki scenario ima svoj tok i završnu fazu.</w:t>
      </w:r>
    </w:p>
    <w:p w14:paraId="5CDF7E11" w14:textId="04F44723" w:rsidR="003304E2" w:rsidRDefault="003304E2" w:rsidP="00B102C2">
      <w:pPr>
        <w:rPr>
          <w:sz w:val="28"/>
          <w:szCs w:val="28"/>
        </w:rPr>
      </w:pPr>
    </w:p>
    <w:p w14:paraId="45E606F8" w14:textId="3A7A50DB" w:rsidR="003304E2" w:rsidRDefault="003304E2" w:rsidP="003304E2">
      <w:pPr>
        <w:pStyle w:val="Heading1"/>
        <w:rPr>
          <w:sz w:val="36"/>
          <w:szCs w:val="36"/>
        </w:rPr>
      </w:pPr>
      <w:bookmarkStart w:id="14" w:name="_Toc33619363"/>
      <w:r>
        <w:rPr>
          <w:sz w:val="36"/>
          <w:szCs w:val="36"/>
        </w:rPr>
        <w:t xml:space="preserve">2.2 .1 Korisnik želi da </w:t>
      </w:r>
      <w:r w:rsidR="00415CD3">
        <w:rPr>
          <w:sz w:val="36"/>
          <w:szCs w:val="36"/>
        </w:rPr>
        <w:t>označi da je posetio restoran</w:t>
      </w:r>
      <w:bookmarkEnd w:id="14"/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3E309FD3" w14:textId="17011BE1" w:rsidR="00E67511" w:rsidRDefault="00415CD3" w:rsidP="003304E2">
      <w:r>
        <w:rPr>
          <w:sz w:val="28"/>
          <w:szCs w:val="28"/>
        </w:rPr>
        <w:t>Da bi korisnik mogao da označi da je posetio restoran, neophodno je prvo proveriti da li je ulogovan. Ako jeste, onda je ova funkcionalnost omogućena.</w:t>
      </w:r>
    </w:p>
    <w:p w14:paraId="5819D8AB" w14:textId="044A8DEA" w:rsidR="00E67511" w:rsidRDefault="00E67511" w:rsidP="00E67511">
      <w:pPr>
        <w:pStyle w:val="Heading1"/>
        <w:rPr>
          <w:sz w:val="36"/>
          <w:szCs w:val="36"/>
        </w:rPr>
      </w:pPr>
      <w:bookmarkStart w:id="15" w:name="_Toc33619364"/>
      <w:r>
        <w:rPr>
          <w:sz w:val="36"/>
          <w:szCs w:val="36"/>
        </w:rPr>
        <w:lastRenderedPageBreak/>
        <w:t xml:space="preserve">2.2 .1 </w:t>
      </w:r>
      <w:r w:rsidR="00415CD3">
        <w:rPr>
          <w:sz w:val="36"/>
          <w:szCs w:val="36"/>
        </w:rPr>
        <w:t>Korisnik nije ulogovan</w:t>
      </w:r>
      <w:bookmarkEnd w:id="15"/>
    </w:p>
    <w:p w14:paraId="1FDA7017" w14:textId="04A2266F" w:rsidR="00E67511" w:rsidRDefault="00E67511" w:rsidP="00E67511"/>
    <w:p w14:paraId="3E020360" w14:textId="395F2F05" w:rsidR="002E03F5" w:rsidRDefault="00415CD3" w:rsidP="00E67511">
      <w:r>
        <w:rPr>
          <w:sz w:val="28"/>
          <w:szCs w:val="28"/>
        </w:rPr>
        <w:t>Ukoliko korisnik nije ulogovan, ispisuje mu se odgovarajuća poruka sa sadržajem da bi prvo trebalo da se uloguje. Ukoliko je u pitanju gost, on može i izabrati opciju da se registruje na sajt.</w:t>
      </w:r>
    </w:p>
    <w:p w14:paraId="410B5E44" w14:textId="77777777" w:rsidR="002E03F5" w:rsidRPr="002E03F5" w:rsidRDefault="002E03F5" w:rsidP="002E03F5">
      <w:pPr>
        <w:rPr>
          <w:sz w:val="28"/>
          <w:szCs w:val="28"/>
        </w:rPr>
      </w:pPr>
    </w:p>
    <w:p w14:paraId="14FA2DAA" w14:textId="32B9640F" w:rsidR="002E03F5" w:rsidRDefault="002E03F5" w:rsidP="002E03F5">
      <w:pPr>
        <w:pStyle w:val="Heading1"/>
        <w:rPr>
          <w:sz w:val="36"/>
          <w:szCs w:val="36"/>
        </w:rPr>
      </w:pPr>
      <w:bookmarkStart w:id="16" w:name="_Toc33619365"/>
      <w:r>
        <w:rPr>
          <w:sz w:val="36"/>
          <w:szCs w:val="36"/>
        </w:rPr>
        <w:t>2.3 Posebni zahtevi</w:t>
      </w:r>
      <w:bookmarkEnd w:id="16"/>
    </w:p>
    <w:p w14:paraId="0D4070AA" w14:textId="2CB09B0F" w:rsidR="002E03F5" w:rsidRDefault="002E03F5" w:rsidP="002E03F5">
      <w:r>
        <w:t xml:space="preserve"> </w:t>
      </w:r>
    </w:p>
    <w:p w14:paraId="0E394753" w14:textId="25CB587C" w:rsidR="002E03F5" w:rsidRDefault="002E03F5" w:rsidP="002E03F5">
      <w:pPr>
        <w:rPr>
          <w:sz w:val="28"/>
          <w:szCs w:val="28"/>
        </w:rPr>
      </w:pPr>
      <w:r w:rsidRPr="002E03F5">
        <w:rPr>
          <w:sz w:val="28"/>
          <w:szCs w:val="28"/>
        </w:rPr>
        <w:t>Nema.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7" w:name="_Toc33619366"/>
      <w:r>
        <w:rPr>
          <w:sz w:val="36"/>
          <w:szCs w:val="36"/>
        </w:rPr>
        <w:t>2.4 Preduslovi</w:t>
      </w:r>
      <w:bookmarkEnd w:id="17"/>
    </w:p>
    <w:p w14:paraId="3295A535" w14:textId="17419631" w:rsidR="00EB1808" w:rsidRDefault="00EB1808" w:rsidP="00EB1808"/>
    <w:p w14:paraId="4A2B9185" w14:textId="419F4940" w:rsidR="00EB1808" w:rsidRDefault="00415CD3" w:rsidP="00EB1808">
      <w:r>
        <w:rPr>
          <w:sz w:val="28"/>
          <w:szCs w:val="28"/>
        </w:rPr>
        <w:t>Korisnik mora biti ulogovan na sajt.</w:t>
      </w:r>
    </w:p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8" w:name="_Toc33619367"/>
      <w:r>
        <w:rPr>
          <w:sz w:val="36"/>
          <w:szCs w:val="36"/>
        </w:rPr>
        <w:t>2.5 Posledice</w:t>
      </w:r>
      <w:bookmarkEnd w:id="18"/>
    </w:p>
    <w:p w14:paraId="48893192" w14:textId="523F966A" w:rsidR="00EB1808" w:rsidRDefault="00EB1808" w:rsidP="00EB1808"/>
    <w:p w14:paraId="1E984627" w14:textId="6DAA3C93" w:rsidR="00D453F9" w:rsidRDefault="00415CD3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Nakon označavanja posećenosti, korisnik će biti u mogućnosti da oceni restoran, da ubaci slike i da napiše recenziju za isti. Takođe, svaki naredni put </w:t>
      </w:r>
      <w:r w:rsidR="007E0530">
        <w:rPr>
          <w:sz w:val="28"/>
          <w:szCs w:val="28"/>
        </w:rPr>
        <w:t>kada korisnik poseti restoran na sajtu, biće prikazano da je posetio taj restoran. To će biti ubačeno i u odgovarajuću bazu podataka.</w:t>
      </w: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780D2" w14:textId="77777777" w:rsidR="008A77CC" w:rsidRDefault="008A77CC" w:rsidP="00C6554A">
      <w:pPr>
        <w:spacing w:before="0" w:after="0" w:line="240" w:lineRule="auto"/>
      </w:pPr>
      <w:r>
        <w:separator/>
      </w:r>
    </w:p>
  </w:endnote>
  <w:endnote w:type="continuationSeparator" w:id="0">
    <w:p w14:paraId="435FD8E5" w14:textId="77777777" w:rsidR="008A77CC" w:rsidRDefault="008A77C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1BE79" w14:textId="77777777" w:rsidR="008A77CC" w:rsidRDefault="008A77C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68C8069" w14:textId="77777777" w:rsidR="008A77CC" w:rsidRDefault="008A77CC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116C54"/>
    <w:rsid w:val="001964F2"/>
    <w:rsid w:val="002554CD"/>
    <w:rsid w:val="00293B83"/>
    <w:rsid w:val="002B4294"/>
    <w:rsid w:val="002E03F5"/>
    <w:rsid w:val="003304E2"/>
    <w:rsid w:val="00333D0D"/>
    <w:rsid w:val="0037196E"/>
    <w:rsid w:val="00415CD3"/>
    <w:rsid w:val="004768CB"/>
    <w:rsid w:val="004A60CA"/>
    <w:rsid w:val="004C049F"/>
    <w:rsid w:val="005000E2"/>
    <w:rsid w:val="00580AE7"/>
    <w:rsid w:val="006A3CE7"/>
    <w:rsid w:val="00723B22"/>
    <w:rsid w:val="00736FE7"/>
    <w:rsid w:val="00796DBA"/>
    <w:rsid w:val="007E0530"/>
    <w:rsid w:val="008A72EA"/>
    <w:rsid w:val="008A77CC"/>
    <w:rsid w:val="008F276B"/>
    <w:rsid w:val="00975305"/>
    <w:rsid w:val="009E1EC6"/>
    <w:rsid w:val="009E330A"/>
    <w:rsid w:val="00A615B2"/>
    <w:rsid w:val="00B102C2"/>
    <w:rsid w:val="00C50DDB"/>
    <w:rsid w:val="00C63072"/>
    <w:rsid w:val="00C6554A"/>
    <w:rsid w:val="00D453F9"/>
    <w:rsid w:val="00DD79F4"/>
    <w:rsid w:val="00E308C6"/>
    <w:rsid w:val="00E44A6E"/>
    <w:rsid w:val="00E67511"/>
    <w:rsid w:val="00EA0615"/>
    <w:rsid w:val="00EB1808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B1DF0-C6CB-4316-9481-35C60FE2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3</cp:revision>
  <cp:lastPrinted>2020-02-22T14:29:00Z</cp:lastPrinted>
  <dcterms:created xsi:type="dcterms:W3CDTF">2020-02-26T13:22:00Z</dcterms:created>
  <dcterms:modified xsi:type="dcterms:W3CDTF">2020-02-26T14:16:00Z</dcterms:modified>
</cp:coreProperties>
</file>