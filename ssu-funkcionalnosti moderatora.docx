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6336B09D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44226E05" w14:textId="6CBFC612" w:rsidR="00415CD3" w:rsidRPr="00D5413C" w:rsidRDefault="00B80DF6" w:rsidP="00C6554A">
      <w:pPr>
        <w:pStyle w:val="Subtitle"/>
      </w:pPr>
      <w:r>
        <w:t>MODERATORA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2C13BB96" w:rsidR="0037196E" w:rsidRDefault="00415CD3" w:rsidP="00116C54">
      <w:pPr>
        <w:pStyle w:val="ContactInfo"/>
      </w:pPr>
      <w:proofErr w:type="spellStart"/>
      <w:r>
        <w:t>Emilija</w:t>
      </w:r>
      <w:proofErr w:type="spellEnd"/>
      <w:r>
        <w:t xml:space="preserve"> </w:t>
      </w:r>
      <w:proofErr w:type="spellStart"/>
      <w:r>
        <w:t>Nikić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17D1C8B9" w14:textId="5317154A" w:rsidR="007E0530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9355" w:history="1">
            <w:r w:rsidR="007E0530" w:rsidRPr="00EF6B62">
              <w:rPr>
                <w:rStyle w:val="Hyperlink"/>
                <w:noProof/>
              </w:rPr>
              <w:t>Verzije dokumenta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_Toc33619355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2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660E1462" w14:textId="01C4019F" w:rsidR="007E0530" w:rsidRDefault="000E199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6" w:history="1">
            <w:r w:rsidR="007E0530" w:rsidRPr="00EF6B62">
              <w:rPr>
                <w:rStyle w:val="Hyperlink"/>
                <w:b/>
                <w:bCs/>
                <w:noProof/>
              </w:rPr>
              <w:t>1.</w:t>
            </w:r>
            <w:r w:rsidR="007E0530">
              <w:rPr>
                <w:rFonts w:eastAsiaTheme="minorEastAsia"/>
                <w:noProof/>
                <w:color w:val="auto"/>
              </w:rPr>
              <w:tab/>
            </w:r>
            <w:r w:rsidR="007E0530" w:rsidRPr="00EF6B62">
              <w:rPr>
                <w:rStyle w:val="Hyperlink"/>
                <w:b/>
                <w:bCs/>
                <w:noProof/>
              </w:rPr>
              <w:t>Uvod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_Toc33619356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4530CFC3" w14:textId="19AE4727" w:rsidR="007E0530" w:rsidRDefault="000E199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7" w:history="1">
            <w:r w:rsidR="007E0530" w:rsidRPr="00EF6B62">
              <w:rPr>
                <w:rStyle w:val="Hyperlink"/>
                <w:noProof/>
              </w:rPr>
              <w:t>1.1 Rezime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_Toc33619357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7C9F55B6" w14:textId="03933B7F" w:rsidR="007E0530" w:rsidRDefault="000E199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8" w:history="1">
            <w:r w:rsidR="007E0530" w:rsidRPr="00EF6B62">
              <w:rPr>
                <w:rStyle w:val="Hyperlink"/>
                <w:noProof/>
              </w:rPr>
              <w:t>1.2 Namena dokumenta i ciljne grupe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_Toc33619358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07A81A36" w14:textId="3D2B4298" w:rsidR="007E0530" w:rsidRDefault="000E199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9" w:history="1">
            <w:r w:rsidR="007E0530" w:rsidRPr="00EF6B62">
              <w:rPr>
                <w:rStyle w:val="Hyperlink"/>
                <w:noProof/>
              </w:rPr>
              <w:t>1.3 Reference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_Toc33619359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57023D18" w14:textId="60B79FC8" w:rsidR="007E0530" w:rsidRDefault="00BA576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0" w:history="1">
            <w:r w:rsidR="007E0530" w:rsidRPr="00EF6B62">
              <w:rPr>
                <w:rStyle w:val="Hyperlink"/>
                <w:b/>
                <w:bCs/>
                <w:noProof/>
              </w:rPr>
              <w:t xml:space="preserve">2.Scenario </w:t>
            </w:r>
            <w:r w:rsidR="000B5AD3">
              <w:rPr>
                <w:rStyle w:val="Hyperlink"/>
                <w:b/>
                <w:bCs/>
                <w:noProof/>
              </w:rPr>
              <w:t>funkcionalnosti moderatora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_Toc33619360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0BEE9365" w14:textId="3C447B0F" w:rsidR="007E0530" w:rsidRDefault="00BA576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1" w:history="1">
            <w:r w:rsidR="007E0530" w:rsidRPr="00EF6B62">
              <w:rPr>
                <w:rStyle w:val="Hyperlink"/>
                <w:noProof/>
              </w:rPr>
              <w:t>2.1 Kratak opis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_Toc33619361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5A993CB7" w14:textId="69E4B228" w:rsidR="007E0530" w:rsidRDefault="000E199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2" w:history="1">
            <w:r w:rsidR="007E0530" w:rsidRPr="00EF6B62">
              <w:rPr>
                <w:rStyle w:val="Hyperlink"/>
                <w:noProof/>
              </w:rPr>
              <w:t>2.2 Tok događaja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_Toc33619362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43BB2D12" w14:textId="1848CD1D" w:rsidR="007E0530" w:rsidRDefault="000E199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3" w:history="1">
            <w:r w:rsidR="007E0530" w:rsidRPr="00EF6B62">
              <w:rPr>
                <w:rStyle w:val="Hyperlink"/>
                <w:noProof/>
              </w:rPr>
              <w:t xml:space="preserve">2.2 .1 </w:t>
            </w:r>
            <w:r w:rsidR="005F3298">
              <w:rPr>
                <w:rStyle w:val="Hyperlink"/>
                <w:noProof/>
              </w:rPr>
              <w:t>Moderator želi da se uloguje na sajt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_Toc33619363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7EBCD74A" w14:textId="1D7819D5" w:rsidR="007E0530" w:rsidRDefault="000E199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3619364" w:history="1">
            <w:r w:rsidR="007E0530" w:rsidRPr="00EF6B62">
              <w:rPr>
                <w:rStyle w:val="Hyperlink"/>
                <w:noProof/>
              </w:rPr>
              <w:t>2.2 .</w:t>
            </w:r>
            <w:r w:rsidR="005F3298">
              <w:rPr>
                <w:rStyle w:val="Hyperlink"/>
                <w:noProof/>
              </w:rPr>
              <w:t>2</w:t>
            </w:r>
            <w:r w:rsidR="007E0530" w:rsidRPr="00EF6B62">
              <w:rPr>
                <w:rStyle w:val="Hyperlink"/>
                <w:noProof/>
              </w:rPr>
              <w:t xml:space="preserve"> </w:t>
            </w:r>
            <w:r w:rsidR="005F3298">
              <w:rPr>
                <w:rStyle w:val="Hyperlink"/>
                <w:noProof/>
              </w:rPr>
              <w:t>Moderator proverava recenzije korisnika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_Toc33619364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2383BC53" w14:textId="729D8BB5" w:rsidR="005F3298" w:rsidRPr="005F3298" w:rsidRDefault="005F3298" w:rsidP="005F3298">
          <w:r>
            <w:t xml:space="preserve">2.2.3 Moderator </w:t>
          </w:r>
          <w:proofErr w:type="spellStart"/>
          <w:r>
            <w:t>briše</w:t>
          </w:r>
          <w:proofErr w:type="spellEnd"/>
          <w:r>
            <w:t xml:space="preserve"> </w:t>
          </w:r>
          <w:proofErr w:type="spellStart"/>
          <w:r>
            <w:t>nalog</w:t>
          </w:r>
          <w:proofErr w:type="spellEnd"/>
          <w:r>
            <w:t xml:space="preserve"> </w:t>
          </w:r>
          <w:proofErr w:type="spellStart"/>
          <w:r>
            <w:t>korisniku</w:t>
          </w:r>
          <w:proofErr w:type="spellEnd"/>
          <w:r>
            <w:t>………………………………………………………………………………… 5</w:t>
          </w:r>
        </w:p>
        <w:p w14:paraId="2D9C243A" w14:textId="74C5F564" w:rsidR="007E0530" w:rsidRDefault="000E199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5" w:history="1">
            <w:r w:rsidR="007E0530" w:rsidRPr="00EF6B62">
              <w:rPr>
                <w:rStyle w:val="Hyperlink"/>
                <w:noProof/>
              </w:rPr>
              <w:t>2.3 Posebni zahtevi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_Toc33619365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5A267FBD" w14:textId="69008767" w:rsidR="007E0530" w:rsidRDefault="000E199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6" w:history="1">
            <w:r w:rsidR="007E0530" w:rsidRPr="00EF6B62">
              <w:rPr>
                <w:rStyle w:val="Hyperlink"/>
                <w:noProof/>
              </w:rPr>
              <w:t>2.4 Preduslovi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_Toc33619366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11FF581E" w14:textId="2E1DC00E" w:rsidR="007E0530" w:rsidRDefault="000E199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7" w:history="1">
            <w:r w:rsidR="007E0530" w:rsidRPr="00EF6B62">
              <w:rPr>
                <w:rStyle w:val="Hyperlink"/>
                <w:noProof/>
              </w:rPr>
              <w:t>2.5 Posledice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_Toc33619367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7DB317BB" w14:textId="0BE4444E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  <w:bookmarkStart w:id="5" w:name="_GoBack"/>
      <w:bookmarkEnd w:id="5"/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6" w:name="_Toc33619355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6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219D81A9" w:rsidR="00116C54" w:rsidRPr="00D453F9" w:rsidRDefault="00415CD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proofErr w:type="spellStart"/>
            <w:r>
              <w:rPr>
                <w:sz w:val="24"/>
                <w:szCs w:val="24"/>
              </w:rPr>
              <w:t>Emilija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3619356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7"/>
      <w:proofErr w:type="spellEnd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8" w:name="_Toc33619357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8"/>
      <w:proofErr w:type="spellEnd"/>
    </w:p>
    <w:p w14:paraId="55BF6E20" w14:textId="5683F436" w:rsidR="00D453F9" w:rsidRDefault="00B80DF6" w:rsidP="008F27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Definisanje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slučajeva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posebnog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je moderator </w:t>
      </w:r>
      <w:proofErr w:type="spellStart"/>
      <w:r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priložena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stranica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prototip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moderator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njegove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mogućnosti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šta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razlikuje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običnog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>).</w:t>
      </w: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3619358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9"/>
      <w:proofErr w:type="spellEnd"/>
    </w:p>
    <w:p w14:paraId="55B75A71" w14:textId="4B13F89A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="00415CD3">
        <w:rPr>
          <w:sz w:val="28"/>
          <w:szCs w:val="28"/>
        </w:rPr>
        <w:t xml:space="preserve">, </w:t>
      </w:r>
      <w:r w:rsidRPr="00D453F9">
        <w:rPr>
          <w:sz w:val="28"/>
          <w:szCs w:val="28"/>
        </w:rPr>
        <w:t xml:space="preserve">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za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3619359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za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5F5C6D46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3619360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B80DF6">
        <w:rPr>
          <w:b/>
          <w:bCs/>
          <w:sz w:val="52"/>
          <w:szCs w:val="52"/>
        </w:rPr>
        <w:t>funkcionalnosti</w:t>
      </w:r>
      <w:proofErr w:type="spellEnd"/>
      <w:r w:rsidR="00B80DF6">
        <w:rPr>
          <w:b/>
          <w:bCs/>
          <w:sz w:val="52"/>
          <w:szCs w:val="52"/>
        </w:rPr>
        <w:t xml:space="preserve"> </w:t>
      </w:r>
      <w:bookmarkEnd w:id="11"/>
      <w:proofErr w:type="spellStart"/>
      <w:r w:rsidR="00B80DF6">
        <w:rPr>
          <w:b/>
          <w:bCs/>
          <w:sz w:val="52"/>
          <w:szCs w:val="52"/>
        </w:rPr>
        <w:t>moderatora</w:t>
      </w:r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2" w:name="_Toc33619361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2"/>
      <w:proofErr w:type="spellEnd"/>
      <w:r>
        <w:rPr>
          <w:sz w:val="36"/>
          <w:szCs w:val="36"/>
        </w:rPr>
        <w:t xml:space="preserve"> </w:t>
      </w:r>
    </w:p>
    <w:p w14:paraId="3AACD87D" w14:textId="03E35CA8" w:rsidR="00415CD3" w:rsidRPr="00415CD3" w:rsidRDefault="00B80DF6" w:rsidP="00415CD3"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postati</w:t>
      </w:r>
      <w:proofErr w:type="spellEnd"/>
      <w:r>
        <w:rPr>
          <w:sz w:val="28"/>
          <w:szCs w:val="28"/>
        </w:rPr>
        <w:t xml:space="preserve"> moderator; administrator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učiniti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moderatorom</w:t>
      </w:r>
      <w:proofErr w:type="spellEnd"/>
      <w:r>
        <w:rPr>
          <w:sz w:val="28"/>
          <w:szCs w:val="28"/>
        </w:rPr>
        <w:t xml:space="preserve">. Moderator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kontroliše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ostale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korisnike</w:t>
      </w:r>
      <w:proofErr w:type="spellEnd"/>
      <w:r>
        <w:rPr>
          <w:sz w:val="28"/>
          <w:szCs w:val="28"/>
        </w:rPr>
        <w:t xml:space="preserve">, da </w:t>
      </w:r>
      <w:proofErr w:type="spellStart"/>
      <w:r>
        <w:rPr>
          <w:sz w:val="28"/>
          <w:szCs w:val="28"/>
        </w:rPr>
        <w:t>odobrava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njihove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recenzije</w:t>
      </w:r>
      <w:proofErr w:type="spellEnd"/>
      <w:r>
        <w:rPr>
          <w:sz w:val="28"/>
          <w:szCs w:val="28"/>
        </w:rPr>
        <w:t xml:space="preserve"> pre n</w:t>
      </w:r>
      <w:proofErr w:type="spellStart"/>
      <w:r>
        <w:rPr>
          <w:sz w:val="28"/>
          <w:szCs w:val="28"/>
        </w:rPr>
        <w:t>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konačno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 w:rsidR="005F3298">
        <w:rPr>
          <w:sz w:val="28"/>
          <w:szCs w:val="28"/>
        </w:rPr>
        <w:t>ukloni</w:t>
      </w:r>
      <w:proofErr w:type="spellEnd"/>
      <w:r w:rsidR="005F3298">
        <w:rPr>
          <w:sz w:val="28"/>
          <w:szCs w:val="28"/>
        </w:rPr>
        <w:t xml:space="preserve"> </w:t>
      </w:r>
      <w:proofErr w:type="spellStart"/>
      <w:r w:rsidR="005F3298">
        <w:rPr>
          <w:sz w:val="28"/>
          <w:szCs w:val="28"/>
        </w:rPr>
        <w:t>korisnika</w:t>
      </w:r>
      <w:proofErr w:type="spellEnd"/>
      <w:r w:rsidR="005F3298">
        <w:rPr>
          <w:sz w:val="28"/>
          <w:szCs w:val="28"/>
        </w:rPr>
        <w:t xml:space="preserve"> </w:t>
      </w:r>
      <w:proofErr w:type="spellStart"/>
      <w:r w:rsidR="005F3298">
        <w:rPr>
          <w:sz w:val="28"/>
          <w:szCs w:val="28"/>
        </w:rPr>
        <w:t>sa</w:t>
      </w:r>
      <w:proofErr w:type="spellEnd"/>
      <w:r w:rsidR="005F3298">
        <w:rPr>
          <w:sz w:val="28"/>
          <w:szCs w:val="28"/>
        </w:rPr>
        <w:t xml:space="preserve"> </w:t>
      </w:r>
      <w:proofErr w:type="spellStart"/>
      <w:r w:rsidR="005F3298"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. </w:t>
      </w:r>
    </w:p>
    <w:p w14:paraId="741F10B5" w14:textId="58351A77" w:rsidR="008A72EA" w:rsidRDefault="008A72EA" w:rsidP="008A72EA">
      <w:pPr>
        <w:pStyle w:val="Heading1"/>
        <w:rPr>
          <w:sz w:val="36"/>
          <w:szCs w:val="36"/>
        </w:rPr>
      </w:pPr>
      <w:bookmarkStart w:id="13" w:name="_Toc33619362"/>
      <w:r>
        <w:rPr>
          <w:sz w:val="36"/>
          <w:szCs w:val="36"/>
        </w:rPr>
        <w:t xml:space="preserve">2.2 Tok </w:t>
      </w:r>
      <w:proofErr w:type="spellStart"/>
      <w:r>
        <w:rPr>
          <w:sz w:val="36"/>
          <w:szCs w:val="36"/>
        </w:rPr>
        <w:t>događaja</w:t>
      </w:r>
      <w:bookmarkEnd w:id="13"/>
      <w:proofErr w:type="spellEnd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5CDF7E11" w14:textId="366C016F" w:rsidR="003304E2" w:rsidRDefault="00B80DF6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odeljku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opisuje</w:t>
      </w:r>
      <w:proofErr w:type="spellEnd"/>
      <w:r>
        <w:rPr>
          <w:sz w:val="28"/>
          <w:szCs w:val="28"/>
        </w:rPr>
        <w:t xml:space="preserve"> scenario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moderator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upravljati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njegove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mogućnosti</w:t>
      </w:r>
      <w:proofErr w:type="spellEnd"/>
      <w:r>
        <w:rPr>
          <w:sz w:val="28"/>
          <w:szCs w:val="28"/>
        </w:rPr>
        <w:t xml:space="preserve">. </w:t>
      </w:r>
    </w:p>
    <w:p w14:paraId="45E606F8" w14:textId="66776304" w:rsidR="003304E2" w:rsidRDefault="003304E2" w:rsidP="003304E2">
      <w:pPr>
        <w:pStyle w:val="Heading1"/>
        <w:rPr>
          <w:sz w:val="36"/>
          <w:szCs w:val="36"/>
        </w:rPr>
      </w:pPr>
      <w:bookmarkStart w:id="14" w:name="_Toc33619363"/>
      <w:r>
        <w:rPr>
          <w:sz w:val="36"/>
          <w:szCs w:val="36"/>
        </w:rPr>
        <w:t xml:space="preserve">2.2 .1 </w:t>
      </w:r>
      <w:bookmarkEnd w:id="14"/>
      <w:r w:rsidR="00B80DF6">
        <w:rPr>
          <w:sz w:val="36"/>
          <w:szCs w:val="36"/>
        </w:rPr>
        <w:t xml:space="preserve">Moderator </w:t>
      </w:r>
      <w:proofErr w:type="spellStart"/>
      <w:r w:rsidR="00B80DF6">
        <w:rPr>
          <w:sz w:val="36"/>
          <w:szCs w:val="36"/>
        </w:rPr>
        <w:t>želi</w:t>
      </w:r>
      <w:proofErr w:type="spellEnd"/>
      <w:r w:rsidR="00B80DF6">
        <w:rPr>
          <w:sz w:val="36"/>
          <w:szCs w:val="36"/>
        </w:rPr>
        <w:t xml:space="preserve"> da se </w:t>
      </w:r>
      <w:proofErr w:type="spellStart"/>
      <w:r w:rsidR="00B80DF6">
        <w:rPr>
          <w:sz w:val="36"/>
          <w:szCs w:val="36"/>
        </w:rPr>
        <w:t>uloguje</w:t>
      </w:r>
      <w:proofErr w:type="spellEnd"/>
      <w:r w:rsidR="00B80DF6">
        <w:rPr>
          <w:sz w:val="36"/>
          <w:szCs w:val="36"/>
        </w:rPr>
        <w:t xml:space="preserve"> </w:t>
      </w:r>
      <w:proofErr w:type="spellStart"/>
      <w:r w:rsidR="00B80DF6">
        <w:rPr>
          <w:sz w:val="36"/>
          <w:szCs w:val="36"/>
        </w:rPr>
        <w:t>na</w:t>
      </w:r>
      <w:proofErr w:type="spellEnd"/>
      <w:r w:rsidR="00B80DF6">
        <w:rPr>
          <w:sz w:val="36"/>
          <w:szCs w:val="36"/>
        </w:rPr>
        <w:t xml:space="preserve"> </w:t>
      </w:r>
      <w:proofErr w:type="spellStart"/>
      <w:r w:rsidR="00B80DF6">
        <w:rPr>
          <w:sz w:val="36"/>
          <w:szCs w:val="36"/>
        </w:rPr>
        <w:t>sajt</w:t>
      </w:r>
      <w:proofErr w:type="spellEnd"/>
    </w:p>
    <w:p w14:paraId="364D110F" w14:textId="6CD8D0ED" w:rsidR="003304E2" w:rsidRPr="00E67511" w:rsidRDefault="00B80DF6" w:rsidP="003304E2">
      <w:pPr>
        <w:rPr>
          <w:sz w:val="28"/>
          <w:szCs w:val="28"/>
        </w:rPr>
      </w:pPr>
      <w:r>
        <w:rPr>
          <w:sz w:val="28"/>
          <w:szCs w:val="28"/>
        </w:rPr>
        <w:t xml:space="preserve">Moderator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posebno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korisničko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-moderator. On </w:t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korisničko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mora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da bi </w:t>
      </w:r>
      <w:proofErr w:type="spellStart"/>
      <w:r>
        <w:rPr>
          <w:sz w:val="28"/>
          <w:szCs w:val="28"/>
        </w:rPr>
        <w:t>mogao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posebne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sajtu</w:t>
      </w:r>
      <w:proofErr w:type="spellEnd"/>
      <w:r>
        <w:rPr>
          <w:sz w:val="28"/>
          <w:szCs w:val="28"/>
        </w:rPr>
        <w:t xml:space="preserve">. </w:t>
      </w:r>
    </w:p>
    <w:p w14:paraId="5819D8AB" w14:textId="7C043150" w:rsidR="00E67511" w:rsidRDefault="00E67511" w:rsidP="00E67511">
      <w:pPr>
        <w:pStyle w:val="Heading1"/>
        <w:rPr>
          <w:sz w:val="36"/>
          <w:szCs w:val="36"/>
        </w:rPr>
      </w:pPr>
      <w:bookmarkStart w:id="15" w:name="_Toc33619364"/>
      <w:r>
        <w:rPr>
          <w:sz w:val="36"/>
          <w:szCs w:val="36"/>
        </w:rPr>
        <w:t>2.2 .</w:t>
      </w:r>
      <w:bookmarkEnd w:id="15"/>
      <w:r w:rsidR="00B80DF6">
        <w:rPr>
          <w:sz w:val="36"/>
          <w:szCs w:val="36"/>
        </w:rPr>
        <w:t xml:space="preserve">2 Moderator </w:t>
      </w:r>
      <w:proofErr w:type="spellStart"/>
      <w:r w:rsidR="00B80DF6">
        <w:rPr>
          <w:sz w:val="36"/>
          <w:szCs w:val="36"/>
        </w:rPr>
        <w:t>proverava</w:t>
      </w:r>
      <w:proofErr w:type="spellEnd"/>
      <w:r w:rsidR="00B80DF6">
        <w:rPr>
          <w:sz w:val="36"/>
          <w:szCs w:val="36"/>
        </w:rPr>
        <w:t xml:space="preserve"> </w:t>
      </w:r>
      <w:proofErr w:type="spellStart"/>
      <w:r w:rsidR="00B80DF6">
        <w:rPr>
          <w:sz w:val="36"/>
          <w:szCs w:val="36"/>
        </w:rPr>
        <w:t>recenzije</w:t>
      </w:r>
      <w:proofErr w:type="spellEnd"/>
      <w:r w:rsidR="00B80DF6">
        <w:rPr>
          <w:sz w:val="36"/>
          <w:szCs w:val="36"/>
        </w:rPr>
        <w:t xml:space="preserve"> </w:t>
      </w:r>
      <w:proofErr w:type="spellStart"/>
      <w:r w:rsidR="00B80DF6">
        <w:rPr>
          <w:sz w:val="36"/>
          <w:szCs w:val="36"/>
        </w:rPr>
        <w:t>korisnika</w:t>
      </w:r>
      <w:proofErr w:type="spellEnd"/>
    </w:p>
    <w:p w14:paraId="1FDA7017" w14:textId="04A2266F" w:rsidR="00E67511" w:rsidRDefault="00E67511" w:rsidP="00E67511"/>
    <w:p w14:paraId="410B5E44" w14:textId="75E15D57" w:rsidR="002E03F5" w:rsidRPr="002E03F5" w:rsidRDefault="00B80DF6" w:rsidP="002E03F5">
      <w:pPr>
        <w:rPr>
          <w:sz w:val="28"/>
          <w:szCs w:val="28"/>
        </w:rPr>
      </w:pPr>
      <w:r>
        <w:rPr>
          <w:sz w:val="28"/>
          <w:szCs w:val="28"/>
        </w:rPr>
        <w:t xml:space="preserve">Moderator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poseban</w:t>
      </w:r>
      <w:proofErr w:type="spellEnd"/>
      <w:r>
        <w:rPr>
          <w:sz w:val="28"/>
          <w:szCs w:val="28"/>
        </w:rPr>
        <w:t xml:space="preserve"> deo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kojem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smešteni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čekanju-odnosno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napisali</w:t>
      </w:r>
      <w:proofErr w:type="spellEnd"/>
      <w:r>
        <w:rPr>
          <w:sz w:val="28"/>
          <w:szCs w:val="28"/>
        </w:rPr>
        <w:t xml:space="preserve">. Moderator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odbije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tj</w:t>
      </w:r>
      <w:proofErr w:type="spellEnd"/>
      <w:r>
        <w:rPr>
          <w:sz w:val="28"/>
          <w:szCs w:val="28"/>
        </w:rPr>
        <w:t xml:space="preserve">. da </w:t>
      </w:r>
      <w:proofErr w:type="spellStart"/>
      <w:r w:rsidR="005F3298"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ne </w:t>
      </w:r>
      <w:proofErr w:type="spellStart"/>
      <w:r w:rsidR="005F3298">
        <w:rPr>
          <w:sz w:val="28"/>
          <w:szCs w:val="28"/>
        </w:rPr>
        <w:t>postavi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>.</w:t>
      </w:r>
    </w:p>
    <w:p w14:paraId="4B043925" w14:textId="59F39DBD" w:rsidR="00B80DF6" w:rsidRDefault="002E03F5" w:rsidP="00B80DF6">
      <w:pPr>
        <w:pStyle w:val="Heading1"/>
        <w:rPr>
          <w:sz w:val="36"/>
          <w:szCs w:val="36"/>
        </w:rPr>
      </w:pPr>
      <w:bookmarkStart w:id="16" w:name="_Toc33619365"/>
      <w:r>
        <w:rPr>
          <w:sz w:val="36"/>
          <w:szCs w:val="36"/>
        </w:rPr>
        <w:lastRenderedPageBreak/>
        <w:t>2.</w:t>
      </w:r>
      <w:bookmarkEnd w:id="16"/>
      <w:r w:rsidR="00B80DF6">
        <w:rPr>
          <w:sz w:val="36"/>
          <w:szCs w:val="36"/>
        </w:rPr>
        <w:t xml:space="preserve">2.2 Moderator </w:t>
      </w:r>
      <w:proofErr w:type="spellStart"/>
      <w:r w:rsidR="005F3298">
        <w:rPr>
          <w:sz w:val="36"/>
          <w:szCs w:val="36"/>
        </w:rPr>
        <w:t>briše</w:t>
      </w:r>
      <w:proofErr w:type="spellEnd"/>
      <w:r w:rsidR="005F3298">
        <w:rPr>
          <w:sz w:val="36"/>
          <w:szCs w:val="36"/>
        </w:rPr>
        <w:t xml:space="preserve"> </w:t>
      </w:r>
      <w:proofErr w:type="spellStart"/>
      <w:r w:rsidR="005F3298">
        <w:rPr>
          <w:sz w:val="36"/>
          <w:szCs w:val="36"/>
        </w:rPr>
        <w:t>nalog</w:t>
      </w:r>
      <w:proofErr w:type="spellEnd"/>
      <w:r w:rsidR="005F3298">
        <w:rPr>
          <w:sz w:val="36"/>
          <w:szCs w:val="36"/>
        </w:rPr>
        <w:t xml:space="preserve"> </w:t>
      </w:r>
      <w:proofErr w:type="spellStart"/>
      <w:r w:rsidR="005F3298">
        <w:rPr>
          <w:sz w:val="36"/>
          <w:szCs w:val="36"/>
        </w:rPr>
        <w:t>korisniku</w:t>
      </w:r>
      <w:proofErr w:type="spellEnd"/>
    </w:p>
    <w:p w14:paraId="1FEE917A" w14:textId="1E4FA9FF" w:rsidR="00B80DF6" w:rsidRDefault="00B80DF6" w:rsidP="00B80DF6"/>
    <w:p w14:paraId="713969B6" w14:textId="4A8977EA" w:rsidR="00B80DF6" w:rsidRPr="005F3298" w:rsidRDefault="00B80DF6" w:rsidP="00B80DF6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>Moderator</w:t>
      </w:r>
      <w:r w:rsidR="005F3298">
        <w:rPr>
          <w:sz w:val="28"/>
          <w:szCs w:val="28"/>
        </w:rPr>
        <w:t xml:space="preserve"> </w:t>
      </w:r>
      <w:proofErr w:type="spellStart"/>
      <w:r w:rsidR="005F3298">
        <w:rPr>
          <w:sz w:val="28"/>
          <w:szCs w:val="28"/>
        </w:rPr>
        <w:t>tako</w:t>
      </w:r>
      <w:proofErr w:type="spellEnd"/>
      <w:r w:rsidR="005F3298">
        <w:rPr>
          <w:sz w:val="28"/>
          <w:szCs w:val="28"/>
          <w:lang w:val="sr-Latn-RS"/>
        </w:rPr>
        <w:t>đe može izbaciti korisnike sa sajta ukoliko smatra da je to potrebno. On ima dodatnu opciju u okviru stranice koju samo on može videti. Ta opcija mu omogućava da ukloni korisnika sa sajta, odnosno da mu obriše nalog</w:t>
      </w:r>
    </w:p>
    <w:p w14:paraId="0D4070AA" w14:textId="30C26CCD" w:rsidR="002E03F5" w:rsidRDefault="002E03F5" w:rsidP="002E03F5">
      <w:r>
        <w:t xml:space="preserve"> </w:t>
      </w:r>
    </w:p>
    <w:p w14:paraId="703CFE9F" w14:textId="66B7C8F6" w:rsidR="00853803" w:rsidRDefault="000B5AD3" w:rsidP="000B5AD3">
      <w:pPr>
        <w:pStyle w:val="Heading1"/>
      </w:pPr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33A56594" w14:textId="6B369AEE" w:rsidR="000B5AD3" w:rsidRDefault="000B5AD3" w:rsidP="000B5AD3"/>
    <w:p w14:paraId="28E29732" w14:textId="64A532DD" w:rsidR="000B5AD3" w:rsidRPr="000B5AD3" w:rsidRDefault="000B5AD3" w:rsidP="000B5A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7" w:name="_Toc33619366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7"/>
      <w:proofErr w:type="spellEnd"/>
    </w:p>
    <w:p w14:paraId="3295A535" w14:textId="17419631" w:rsidR="00EB1808" w:rsidRDefault="00EB1808" w:rsidP="00EB1808"/>
    <w:p w14:paraId="4A2B9185" w14:textId="3E625D0F" w:rsidR="00EB1808" w:rsidRDefault="00415CD3" w:rsidP="00EB1808"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mora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 w:rsidR="000B5AD3">
        <w:rPr>
          <w:sz w:val="28"/>
          <w:szCs w:val="28"/>
        </w:rPr>
        <w:t xml:space="preserve"> </w:t>
      </w:r>
      <w:proofErr w:type="spellStart"/>
      <w:r w:rsidR="000B5AD3">
        <w:rPr>
          <w:sz w:val="28"/>
          <w:szCs w:val="28"/>
        </w:rPr>
        <w:t>sa</w:t>
      </w:r>
      <w:proofErr w:type="spellEnd"/>
      <w:r w:rsidR="000B5AD3">
        <w:rPr>
          <w:sz w:val="28"/>
          <w:szCs w:val="28"/>
        </w:rPr>
        <w:t xml:space="preserve"> </w:t>
      </w:r>
      <w:proofErr w:type="spellStart"/>
      <w:r w:rsidR="000B5AD3">
        <w:rPr>
          <w:sz w:val="28"/>
          <w:szCs w:val="28"/>
        </w:rPr>
        <w:t>korisničkim</w:t>
      </w:r>
      <w:proofErr w:type="spellEnd"/>
      <w:r w:rsidR="000B5AD3">
        <w:rPr>
          <w:sz w:val="28"/>
          <w:szCs w:val="28"/>
        </w:rPr>
        <w:t xml:space="preserve"> </w:t>
      </w:r>
      <w:proofErr w:type="spellStart"/>
      <w:r w:rsidR="000B5AD3">
        <w:rPr>
          <w:sz w:val="28"/>
          <w:szCs w:val="28"/>
        </w:rPr>
        <w:t>imenom</w:t>
      </w:r>
      <w:proofErr w:type="spellEnd"/>
      <w:r w:rsidR="000B5AD3">
        <w:rPr>
          <w:sz w:val="28"/>
          <w:szCs w:val="28"/>
        </w:rPr>
        <w:t xml:space="preserve"> moderator.</w:t>
      </w:r>
    </w:p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8" w:name="_Toc33619367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18"/>
      <w:proofErr w:type="spellEnd"/>
    </w:p>
    <w:p w14:paraId="48893192" w14:textId="523F966A" w:rsidR="00EB1808" w:rsidRDefault="00EB1808" w:rsidP="00EB1808"/>
    <w:p w14:paraId="1E984627" w14:textId="76130745" w:rsidR="00D453F9" w:rsidRDefault="000B5AD3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Moderator </w:t>
      </w:r>
      <w:proofErr w:type="spellStart"/>
      <w:r>
        <w:rPr>
          <w:sz w:val="28"/>
          <w:szCs w:val="28"/>
        </w:rPr>
        <w:t>menja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objaviti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recenzije</w:t>
      </w:r>
      <w:proofErr w:type="spellEnd"/>
      <w:r>
        <w:rPr>
          <w:sz w:val="28"/>
          <w:szCs w:val="28"/>
        </w:rPr>
        <w:t xml:space="preserve"> is like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žele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postave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</w:t>
      </w:r>
      <w:proofErr w:type="spellEnd"/>
      <w:r>
        <w:rPr>
          <w:sz w:val="28"/>
          <w:szCs w:val="28"/>
        </w:rPr>
        <w:t>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AFA0D" w14:textId="77777777" w:rsidR="000E199B" w:rsidRDefault="000E199B" w:rsidP="00C6554A">
      <w:pPr>
        <w:spacing w:before="0" w:after="0" w:line="240" w:lineRule="auto"/>
      </w:pPr>
      <w:r>
        <w:separator/>
      </w:r>
    </w:p>
  </w:endnote>
  <w:endnote w:type="continuationSeparator" w:id="0">
    <w:p w14:paraId="72643B0A" w14:textId="77777777" w:rsidR="000E199B" w:rsidRDefault="000E199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E462B" w14:textId="77777777" w:rsidR="000E199B" w:rsidRDefault="000E199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F62F4F4" w14:textId="77777777" w:rsidR="000E199B" w:rsidRDefault="000E199B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0B5AD3"/>
    <w:rsid w:val="000E199B"/>
    <w:rsid w:val="00116C54"/>
    <w:rsid w:val="001964F2"/>
    <w:rsid w:val="002554CD"/>
    <w:rsid w:val="00293B83"/>
    <w:rsid w:val="002B4294"/>
    <w:rsid w:val="002E03F5"/>
    <w:rsid w:val="003304E2"/>
    <w:rsid w:val="00333D0D"/>
    <w:rsid w:val="0037196E"/>
    <w:rsid w:val="00415CD3"/>
    <w:rsid w:val="004768CB"/>
    <w:rsid w:val="004A60CA"/>
    <w:rsid w:val="004C049F"/>
    <w:rsid w:val="005000E2"/>
    <w:rsid w:val="00580AE7"/>
    <w:rsid w:val="005F3298"/>
    <w:rsid w:val="006A3CE7"/>
    <w:rsid w:val="00723B22"/>
    <w:rsid w:val="00736FE7"/>
    <w:rsid w:val="00796DBA"/>
    <w:rsid w:val="007E0530"/>
    <w:rsid w:val="00853803"/>
    <w:rsid w:val="008A72EA"/>
    <w:rsid w:val="008F276B"/>
    <w:rsid w:val="009E1EC6"/>
    <w:rsid w:val="009E330A"/>
    <w:rsid w:val="00A615B2"/>
    <w:rsid w:val="00B102C2"/>
    <w:rsid w:val="00B80DF6"/>
    <w:rsid w:val="00BA5764"/>
    <w:rsid w:val="00C50DDB"/>
    <w:rsid w:val="00C63072"/>
    <w:rsid w:val="00C6554A"/>
    <w:rsid w:val="00D453F9"/>
    <w:rsid w:val="00DD79F4"/>
    <w:rsid w:val="00E308C6"/>
    <w:rsid w:val="00E44A6E"/>
    <w:rsid w:val="00E67511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C5B3F-3CA3-4E1B-A6B8-3B1C8899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10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4</cp:revision>
  <cp:lastPrinted>2020-02-22T14:29:00Z</cp:lastPrinted>
  <dcterms:created xsi:type="dcterms:W3CDTF">2020-02-26T14:15:00Z</dcterms:created>
  <dcterms:modified xsi:type="dcterms:W3CDTF">2020-03-07T17:16:00Z</dcterms:modified>
</cp:coreProperties>
</file>