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2DD12714" w:rsidR="00C6554A" w:rsidRPr="00D5413C" w:rsidRDefault="00116C54" w:rsidP="00C6554A">
      <w:pPr>
        <w:pStyle w:val="Subtitle"/>
      </w:pPr>
      <w:r>
        <w:t>PROJEKTNI ZADATAK VERZIJA 1.0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043291F8" w14:textId="7EA65E41" w:rsidR="0037196E" w:rsidRDefault="0037196E" w:rsidP="00116C54">
      <w:pPr>
        <w:pStyle w:val="ContactInfo"/>
      </w:pPr>
      <w:r>
        <w:t>Emilija Nikić</w:t>
      </w:r>
    </w:p>
    <w:p w14:paraId="31A9A1E7" w14:textId="3532A0C0" w:rsidR="0037196E" w:rsidRDefault="0037196E" w:rsidP="00116C54">
      <w:pPr>
        <w:pStyle w:val="ContactInfo"/>
      </w:pPr>
      <w:r>
        <w:t xml:space="preserve"> Mina Lesić</w:t>
      </w:r>
    </w:p>
    <w:p w14:paraId="5FCE0BC5" w14:textId="29E18ADE" w:rsidR="0037196E" w:rsidRDefault="0037196E" w:rsidP="00116C54">
      <w:pPr>
        <w:pStyle w:val="ContactInfo"/>
      </w:pPr>
      <w:r>
        <w:t>Ana Vučeljić</w:t>
      </w:r>
    </w:p>
    <w:p w14:paraId="37B64ECE" w14:textId="53B4F2A8" w:rsidR="00116C54" w:rsidRDefault="0037196E" w:rsidP="00116C54">
      <w:pPr>
        <w:pStyle w:val="ContactInfo"/>
      </w:pPr>
      <w:r>
        <w:t>Emilija Radovanović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43859018" w14:textId="56B4970F" w:rsidR="00F464FA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77421" w:history="1">
            <w:r w:rsidRPr="00811437">
              <w:rPr>
                <w:rStyle w:val="Hyperlink"/>
                <w:noProof/>
              </w:rPr>
              <w:t>Verzije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B2F8" w14:textId="0ED2AF2E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2" w:history="1">
            <w:r w:rsidR="00F464FA" w:rsidRPr="00811437">
              <w:rPr>
                <w:rStyle w:val="Hyperlink"/>
                <w:noProof/>
              </w:rPr>
              <w:t>Uvod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DDFD485" w14:textId="17F67268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3" w:history="1">
            <w:r w:rsidR="00F464FA" w:rsidRPr="00811437">
              <w:rPr>
                <w:rStyle w:val="Hyperlink"/>
                <w:noProof/>
              </w:rPr>
              <w:t>Opis problema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_Toc33277423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EE8D90B" w14:textId="7ADF19FC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4" w:history="1">
            <w:r w:rsidR="00F464FA" w:rsidRPr="00811437">
              <w:rPr>
                <w:rStyle w:val="Hyperlink"/>
                <w:noProof/>
              </w:rPr>
              <w:t>Kategorija korisnika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_Toc33277424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05DB560A" w14:textId="5C51424E" w:rsidR="00F464FA" w:rsidRDefault="006564D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5" w:history="1">
            <w:r w:rsidR="00F464FA" w:rsidRPr="00811437">
              <w:rPr>
                <w:rStyle w:val="Hyperlink"/>
                <w:noProof/>
              </w:rPr>
              <w:t>Gost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_Toc33277425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4A806558" w14:textId="5039D5EC" w:rsidR="00F464FA" w:rsidRDefault="006564D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6" w:history="1">
            <w:r w:rsidR="00F464FA" w:rsidRPr="00811437">
              <w:rPr>
                <w:rStyle w:val="Hyperlink"/>
                <w:noProof/>
              </w:rPr>
              <w:t>Prijavljeni korisnik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_Toc33277426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ABCC526" w14:textId="40151E95" w:rsidR="00F464FA" w:rsidRDefault="006564D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7" w:history="1">
            <w:r w:rsidR="00F464FA">
              <w:rPr>
                <w:rStyle w:val="Hyperlink"/>
                <w:noProof/>
              </w:rPr>
              <w:t>M</w:t>
            </w:r>
            <w:r w:rsidR="00F464FA" w:rsidRPr="00811437">
              <w:rPr>
                <w:rStyle w:val="Hyperlink"/>
                <w:noProof/>
              </w:rPr>
              <w:t>oderator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_Toc33277427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6E41705" w14:textId="773CDB77" w:rsidR="00F464FA" w:rsidRDefault="006564D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8" w:history="1">
            <w:r w:rsidR="00F464FA" w:rsidRPr="00811437">
              <w:rPr>
                <w:rStyle w:val="Hyperlink"/>
                <w:noProof/>
              </w:rPr>
              <w:t>A</w:t>
            </w:r>
            <w:r w:rsidR="00F464FA">
              <w:rPr>
                <w:rStyle w:val="Hyperlink"/>
                <w:noProof/>
              </w:rPr>
              <w:t>dministrator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_Toc33277428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27542151" w14:textId="778E88DD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9" w:history="1">
            <w:r w:rsidR="00F464FA" w:rsidRPr="00811437">
              <w:rPr>
                <w:rStyle w:val="Hyperlink"/>
                <w:noProof/>
              </w:rPr>
              <w:t>Funkcionalnosti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_Toc33277429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5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18ED5B3" w14:textId="61F35A32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0" w:history="1">
            <w:r w:rsidR="00F464FA" w:rsidRPr="00811437">
              <w:rPr>
                <w:rStyle w:val="Hyperlink"/>
                <w:noProof/>
              </w:rPr>
              <w:t>Ograničenja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_Toc33277430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FA9137D" w14:textId="2DBCBD45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1" w:history="1">
            <w:r w:rsidR="00F464FA" w:rsidRPr="00811437">
              <w:rPr>
                <w:rStyle w:val="Hyperlink"/>
                <w:noProof/>
              </w:rPr>
              <w:t>Tehnologije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_Toc33277431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545D659F" w14:textId="2595608D" w:rsidR="00F464FA" w:rsidRDefault="006564D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2" w:history="1">
            <w:r w:rsidR="00F464FA" w:rsidRPr="00811437">
              <w:rPr>
                <w:rStyle w:val="Hyperlink"/>
                <w:noProof/>
              </w:rPr>
              <w:t>Plan i prioriteti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8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DB317BB" w14:textId="1E105BFB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277421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D8664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22.2.2020.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Emilija Nikić</w:t>
            </w:r>
          </w:p>
          <w:p w14:paraId="08737DEC" w14:textId="1A15C3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Ana Vučeljić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3FF03170" w:rsidR="00116C54" w:rsidRDefault="003A731A" w:rsidP="00116C54">
            <w:pPr>
              <w:pStyle w:val="ContactInfo"/>
            </w:pPr>
            <w:r>
              <w:t>1.1.</w:t>
            </w:r>
          </w:p>
        </w:tc>
        <w:tc>
          <w:tcPr>
            <w:tcW w:w="2153" w:type="dxa"/>
          </w:tcPr>
          <w:p w14:paraId="52144CA6" w14:textId="0102100F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26.2.2020.</w:t>
            </w:r>
          </w:p>
        </w:tc>
        <w:tc>
          <w:tcPr>
            <w:tcW w:w="2154" w:type="dxa"/>
          </w:tcPr>
          <w:p w14:paraId="6FCD5385" w14:textId="45CADE7C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Dodatak funkcionalnosti</w:t>
            </w:r>
          </w:p>
        </w:tc>
        <w:tc>
          <w:tcPr>
            <w:tcW w:w="2154" w:type="dxa"/>
          </w:tcPr>
          <w:p w14:paraId="6FB46A1D" w14:textId="77777777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Mina Lesić</w:t>
            </w:r>
          </w:p>
          <w:p w14:paraId="3309FFA4" w14:textId="171E08DF" w:rsidR="003A731A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Emilija Radovanović</w:t>
            </w:r>
          </w:p>
        </w:tc>
      </w:tr>
      <w:tr w:rsidR="00965457" w14:paraId="7338F34F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6C7198A" w14:textId="2CE4A2C7" w:rsidR="00965457" w:rsidRDefault="00965457" w:rsidP="00116C54">
            <w:pPr>
              <w:pStyle w:val="ContactInfo"/>
            </w:pPr>
            <w:r>
              <w:t>1.2.</w:t>
            </w:r>
          </w:p>
        </w:tc>
        <w:tc>
          <w:tcPr>
            <w:tcW w:w="2153" w:type="dxa"/>
          </w:tcPr>
          <w:p w14:paraId="7F2BC163" w14:textId="1128769A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25.3.2020.</w:t>
            </w:r>
          </w:p>
        </w:tc>
        <w:tc>
          <w:tcPr>
            <w:tcW w:w="2154" w:type="dxa"/>
          </w:tcPr>
          <w:p w14:paraId="4CA6E647" w14:textId="5B9C417A" w:rsidR="00965457" w:rsidRP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Promena usled prona</w:t>
            </w:r>
            <w:r>
              <w:rPr>
                <w:lang w:val="sr-Latn-RS"/>
              </w:rPr>
              <w:t xml:space="preserve">đene greške nakon FR </w:t>
            </w:r>
          </w:p>
        </w:tc>
        <w:tc>
          <w:tcPr>
            <w:tcW w:w="2154" w:type="dxa"/>
          </w:tcPr>
          <w:p w14:paraId="39DD209D" w14:textId="467003C5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Emilija Nikić</w:t>
            </w:r>
          </w:p>
        </w:tc>
      </w:tr>
      <w:tr w:rsidR="00965457" w14:paraId="1F4E9048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ADB1A74" w14:textId="5D8BB4DA" w:rsidR="00965457" w:rsidRDefault="00CF2355" w:rsidP="00116C54">
            <w:pPr>
              <w:pStyle w:val="ContactInfo"/>
            </w:pPr>
            <w:r>
              <w:t>1.3</w:t>
            </w:r>
          </w:p>
        </w:tc>
        <w:tc>
          <w:tcPr>
            <w:tcW w:w="2153" w:type="dxa"/>
          </w:tcPr>
          <w:p w14:paraId="7292BE9C" w14:textId="56FC4EDA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30.05.2020.</w:t>
            </w:r>
          </w:p>
        </w:tc>
        <w:tc>
          <w:tcPr>
            <w:tcW w:w="2154" w:type="dxa"/>
          </w:tcPr>
          <w:p w14:paraId="02A76B39" w14:textId="76DD2495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Promena usled izbacivanja mogućnosti sortiranja restorana po udaljenosti</w:t>
            </w:r>
          </w:p>
        </w:tc>
        <w:tc>
          <w:tcPr>
            <w:tcW w:w="2154" w:type="dxa"/>
          </w:tcPr>
          <w:p w14:paraId="6BC9299E" w14:textId="1D5978E2" w:rsidR="00965457" w:rsidRDefault="00CF235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Emilija Nikić</w:t>
            </w:r>
          </w:p>
        </w:tc>
      </w:tr>
      <w:tr w:rsidR="00965457" w14:paraId="0092A900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401EAB5" w14:textId="77777777" w:rsidR="00965457" w:rsidRDefault="00965457" w:rsidP="00116C54">
            <w:pPr>
              <w:pStyle w:val="ContactInfo"/>
            </w:pPr>
          </w:p>
        </w:tc>
        <w:tc>
          <w:tcPr>
            <w:tcW w:w="2153" w:type="dxa"/>
          </w:tcPr>
          <w:p w14:paraId="7895DF58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28A618A6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070C5E84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33277422"/>
      <w:r w:rsidRPr="009E1EC6">
        <w:rPr>
          <w:sz w:val="36"/>
          <w:szCs w:val="36"/>
        </w:rPr>
        <w:lastRenderedPageBreak/>
        <w:t>Uvod</w:t>
      </w:r>
      <w:bookmarkEnd w:id="6"/>
    </w:p>
    <w:p w14:paraId="7BCA5721" w14:textId="77777777" w:rsidR="00EA0615" w:rsidRPr="00EA0615" w:rsidRDefault="00EA0615" w:rsidP="00EA0615"/>
    <w:p w14:paraId="664118EE" w14:textId="37F78F57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r w:rsidR="009E330A" w:rsidRPr="009E1EC6">
        <w:rPr>
          <w:sz w:val="28"/>
          <w:szCs w:val="28"/>
        </w:rPr>
        <w:t>Ovaj dokument predstavlja opis projektnog zadatka koji će služiti članovima tima za organizaciju daljeg rada na projektu i za bolje razumevanje projekta od strane korisnika.</w:t>
      </w:r>
    </w:p>
    <w:p w14:paraId="6A6648E3" w14:textId="1CADCFEF" w:rsidR="00C6554A" w:rsidRDefault="009E330A" w:rsidP="009E330A">
      <w:pPr>
        <w:pStyle w:val="Heading1"/>
        <w:rPr>
          <w:sz w:val="36"/>
          <w:szCs w:val="36"/>
        </w:rPr>
      </w:pPr>
      <w:bookmarkStart w:id="7" w:name="_Toc33277423"/>
      <w:r w:rsidRPr="009E1EC6">
        <w:rPr>
          <w:sz w:val="36"/>
          <w:szCs w:val="36"/>
        </w:rPr>
        <w:t>Opis problema</w:t>
      </w:r>
      <w:bookmarkEnd w:id="7"/>
    </w:p>
    <w:p w14:paraId="530EBCEB" w14:textId="77777777" w:rsidR="00EA0615" w:rsidRPr="00EA0615" w:rsidRDefault="00EA0615" w:rsidP="00EA0615"/>
    <w:p w14:paraId="37473BF7" w14:textId="61A823C3" w:rsidR="002C74C0" w:rsidRPr="009E1EC6" w:rsidRDefault="009E330A" w:rsidP="009E330A">
      <w:pPr>
        <w:rPr>
          <w:sz w:val="28"/>
          <w:szCs w:val="28"/>
        </w:rPr>
      </w:pPr>
      <w:r>
        <w:tab/>
      </w:r>
      <w:r w:rsidRPr="009E1EC6">
        <w:rPr>
          <w:sz w:val="28"/>
          <w:szCs w:val="28"/>
        </w:rPr>
        <w:t>Tim je došao na ideju za ovu aplikaciju zbog povećanja korišćenja mobilnih uređaja u svakodnevnom životu. Ova aplikacija ima za cilj da olakša izbor restorana u Beogradu shodno potrebama korisnika. Takođe omogućava filtriranje restorana po udaljenosti, cene, oceni korisnika</w:t>
      </w:r>
      <w:r w:rsidR="00723B22" w:rsidRPr="009E1EC6">
        <w:rPr>
          <w:sz w:val="28"/>
          <w:szCs w:val="28"/>
        </w:rPr>
        <w:t>, vrstama hrane</w:t>
      </w:r>
      <w:r w:rsidR="00B102C2" w:rsidRPr="009E1EC6">
        <w:rPr>
          <w:sz w:val="28"/>
          <w:szCs w:val="28"/>
        </w:rPr>
        <w:t xml:space="preserve"> , kao i po restoranima koje je prethodno posetio</w:t>
      </w:r>
      <w:r w:rsidR="00723B22" w:rsidRPr="009E1EC6">
        <w:rPr>
          <w:sz w:val="28"/>
          <w:szCs w:val="28"/>
        </w:rPr>
        <w:t>. Korisinici mogu da ostavljaju recenzije koje će biti od koristi narednim korisnicima.</w:t>
      </w:r>
    </w:p>
    <w:p w14:paraId="2CD7F9CC" w14:textId="615EB1D8" w:rsidR="00723B22" w:rsidRDefault="00723B22" w:rsidP="00723B22">
      <w:pPr>
        <w:pStyle w:val="Heading1"/>
        <w:rPr>
          <w:sz w:val="36"/>
          <w:szCs w:val="36"/>
        </w:rPr>
      </w:pPr>
      <w:bookmarkStart w:id="8" w:name="_Toc33277424"/>
      <w:r w:rsidRPr="009E1EC6">
        <w:rPr>
          <w:sz w:val="36"/>
          <w:szCs w:val="36"/>
        </w:rPr>
        <w:t>Kategorija korisnika</w:t>
      </w:r>
      <w:bookmarkEnd w:id="8"/>
    </w:p>
    <w:p w14:paraId="08D98AC8" w14:textId="77777777" w:rsidR="00EA0615" w:rsidRPr="00EA0615" w:rsidRDefault="00EA0615" w:rsidP="00EA0615"/>
    <w:p w14:paraId="43526524" w14:textId="15C35B67" w:rsidR="00723B22" w:rsidRPr="009E1EC6" w:rsidRDefault="00723B22" w:rsidP="00723B22">
      <w:pPr>
        <w:rPr>
          <w:sz w:val="28"/>
          <w:szCs w:val="28"/>
        </w:rPr>
      </w:pPr>
      <w:r w:rsidRPr="009E1EC6">
        <w:rPr>
          <w:sz w:val="28"/>
          <w:szCs w:val="28"/>
        </w:rPr>
        <w:t>U aplikaciji imamo sledeće kategorije korisnika</w:t>
      </w:r>
      <w:r w:rsidR="00B102C2" w:rsidRPr="009E1EC6">
        <w:rPr>
          <w:sz w:val="28"/>
          <w:szCs w:val="28"/>
        </w:rPr>
        <w:t>:</w:t>
      </w:r>
    </w:p>
    <w:p w14:paraId="634A99EA" w14:textId="43FF8851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1EC6">
        <w:rPr>
          <w:sz w:val="28"/>
          <w:szCs w:val="28"/>
        </w:rPr>
        <w:t>Gost</w:t>
      </w:r>
    </w:p>
    <w:p w14:paraId="56334033" w14:textId="1265C2A0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1EC6">
        <w:rPr>
          <w:sz w:val="28"/>
          <w:szCs w:val="28"/>
        </w:rPr>
        <w:t>Prijavljen korisnik</w:t>
      </w:r>
    </w:p>
    <w:p w14:paraId="64E81CF6" w14:textId="182FAF5E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1EC6">
        <w:rPr>
          <w:sz w:val="28"/>
          <w:szCs w:val="28"/>
        </w:rPr>
        <w:t>Moderator</w:t>
      </w:r>
    </w:p>
    <w:p w14:paraId="40CBCCC1" w14:textId="10D5D6AF" w:rsidR="00B102C2" w:rsidRPr="00796DBA" w:rsidRDefault="00B102C2" w:rsidP="00B102C2">
      <w:pPr>
        <w:pStyle w:val="ListParagraph"/>
        <w:numPr>
          <w:ilvl w:val="0"/>
          <w:numId w:val="16"/>
        </w:numPr>
      </w:pPr>
      <w:r w:rsidRPr="009E1EC6">
        <w:rPr>
          <w:sz w:val="28"/>
          <w:szCs w:val="28"/>
        </w:rPr>
        <w:t>Administrator</w:t>
      </w:r>
    </w:p>
    <w:p w14:paraId="7699B443" w14:textId="77777777" w:rsidR="00796DBA" w:rsidRDefault="00796DBA" w:rsidP="00796DBA"/>
    <w:p w14:paraId="2FACBF8F" w14:textId="2E875E0C" w:rsidR="00B102C2" w:rsidRPr="009E1EC6" w:rsidRDefault="00B102C2" w:rsidP="00B102C2">
      <w:pPr>
        <w:pStyle w:val="Heading2"/>
        <w:rPr>
          <w:sz w:val="30"/>
          <w:szCs w:val="30"/>
        </w:rPr>
      </w:pPr>
      <w:bookmarkStart w:id="9" w:name="_Toc33277425"/>
      <w:r w:rsidRPr="009E1EC6">
        <w:rPr>
          <w:sz w:val="30"/>
          <w:szCs w:val="30"/>
        </w:rPr>
        <w:lastRenderedPageBreak/>
        <w:t>Gost</w:t>
      </w:r>
      <w:bookmarkEnd w:id="9"/>
    </w:p>
    <w:p w14:paraId="1A2FBC8B" w14:textId="0C90DACB" w:rsidR="00B102C2" w:rsidRDefault="00B102C2" w:rsidP="00B102C2">
      <w:pPr>
        <w:rPr>
          <w:sz w:val="28"/>
          <w:szCs w:val="28"/>
        </w:rPr>
      </w:pPr>
      <w:r>
        <w:tab/>
      </w:r>
      <w:r w:rsidRPr="009E1EC6">
        <w:rPr>
          <w:sz w:val="28"/>
          <w:szCs w:val="28"/>
        </w:rPr>
        <w:t xml:space="preserve">Gost sajta ima mogućnost da pregleda restorane bez filtriranja </w:t>
      </w:r>
      <w:r w:rsidR="00DD79F4" w:rsidRPr="009E1EC6">
        <w:rPr>
          <w:sz w:val="28"/>
          <w:szCs w:val="28"/>
        </w:rPr>
        <w:t>da pretraži restoran po imenu</w:t>
      </w:r>
      <w:r w:rsidRPr="009E1EC6">
        <w:rPr>
          <w:sz w:val="28"/>
          <w:szCs w:val="28"/>
        </w:rPr>
        <w:t>, kao i da se registruje.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0247A070" w:rsidR="00EA0615" w:rsidRPr="00EA0615" w:rsidRDefault="00DD79F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10" w:name="_Toc33277426"/>
      <w:r w:rsidRPr="009E1EC6">
        <w:rPr>
          <w:sz w:val="30"/>
          <w:szCs w:val="30"/>
        </w:rPr>
        <w:t>Prijavlj</w:t>
      </w:r>
      <w:r w:rsidR="00F464FA">
        <w:rPr>
          <w:sz w:val="30"/>
          <w:szCs w:val="30"/>
        </w:rPr>
        <w:t>e</w:t>
      </w:r>
      <w:r w:rsidRPr="009E1EC6">
        <w:rPr>
          <w:sz w:val="30"/>
          <w:szCs w:val="30"/>
        </w:rPr>
        <w:t>ni korisnik</w:t>
      </w:r>
      <w:bookmarkEnd w:id="10"/>
      <w:r w:rsidRPr="009E1EC6">
        <w:rPr>
          <w:sz w:val="30"/>
          <w:szCs w:val="30"/>
        </w:rPr>
        <w:tab/>
      </w:r>
    </w:p>
    <w:p w14:paraId="06F2993F" w14:textId="56D6675A" w:rsidR="00DD79F4" w:rsidRDefault="00DD79F4" w:rsidP="00DD79F4">
      <w:pPr>
        <w:rPr>
          <w:sz w:val="28"/>
          <w:szCs w:val="28"/>
        </w:rPr>
      </w:pPr>
      <w:r>
        <w:tab/>
      </w:r>
      <w:r w:rsidRPr="009E1EC6">
        <w:rPr>
          <w:sz w:val="28"/>
          <w:szCs w:val="28"/>
        </w:rPr>
        <w:t>Prijavljeni korisnik ima sve mogućnosti kao i gost, ali i da filtrira restorane po svojim preferencama, ocenjuje i piše recenzije.</w:t>
      </w:r>
      <w:r w:rsidR="004768CB" w:rsidRPr="009E1EC6">
        <w:rPr>
          <w:sz w:val="28"/>
          <w:szCs w:val="28"/>
        </w:rPr>
        <w:t xml:space="preserve"> Takođe, može i da označi koje je restorane posetio.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C8E2E4C" w:rsidR="00DD79F4" w:rsidRPr="00F464FA" w:rsidRDefault="00DD79F4" w:rsidP="00F464FA">
      <w:pPr>
        <w:pStyle w:val="Heading2"/>
        <w:rPr>
          <w:sz w:val="30"/>
          <w:szCs w:val="30"/>
        </w:rPr>
      </w:pPr>
      <w:bookmarkStart w:id="11" w:name="_Toc33277427"/>
      <w:r w:rsidRPr="00F464FA">
        <w:rPr>
          <w:sz w:val="30"/>
          <w:szCs w:val="30"/>
        </w:rPr>
        <w:t>moder</w:t>
      </w:r>
      <w:r w:rsidR="00580AE7" w:rsidRPr="00F464FA">
        <w:rPr>
          <w:sz w:val="30"/>
          <w:szCs w:val="30"/>
        </w:rPr>
        <w:t>a</w:t>
      </w:r>
      <w:r w:rsidRPr="00F464FA">
        <w:rPr>
          <w:sz w:val="30"/>
          <w:szCs w:val="30"/>
        </w:rPr>
        <w:t>tor</w:t>
      </w:r>
      <w:bookmarkEnd w:id="11"/>
    </w:p>
    <w:p w14:paraId="50607F3C" w14:textId="53CB1FCC" w:rsidR="00DD79F4" w:rsidRDefault="00580AE7" w:rsidP="00DD79F4">
      <w:pPr>
        <w:rPr>
          <w:sz w:val="28"/>
          <w:szCs w:val="28"/>
        </w:rPr>
      </w:pPr>
      <w:r w:rsidRPr="009E1EC6">
        <w:rPr>
          <w:sz w:val="28"/>
          <w:szCs w:val="28"/>
        </w:rPr>
        <w:tab/>
        <w:t>Moderator ima funkciju da proverava validnost slika koje postavljaju korisnici, kao i da čita i kontroliše recenzije pre njihovog objavljivanja na sajt. U saradnji sa administratorom radi u održavanju sajta.</w:t>
      </w:r>
    </w:p>
    <w:p w14:paraId="328FAF06" w14:textId="4182CCFF" w:rsidR="00796DBA" w:rsidRDefault="00796DBA" w:rsidP="00DD79F4">
      <w:pPr>
        <w:rPr>
          <w:sz w:val="28"/>
          <w:szCs w:val="28"/>
        </w:rPr>
      </w:pP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1F794D6E" w:rsidR="00580AE7" w:rsidRPr="009E1EC6" w:rsidRDefault="00580AE7" w:rsidP="00580AE7">
      <w:pPr>
        <w:pStyle w:val="Heading2"/>
        <w:rPr>
          <w:sz w:val="30"/>
          <w:szCs w:val="30"/>
        </w:rPr>
      </w:pPr>
      <w:bookmarkStart w:id="12" w:name="_Toc33277428"/>
      <w:r w:rsidRPr="009E1EC6">
        <w:rPr>
          <w:sz w:val="30"/>
          <w:szCs w:val="30"/>
        </w:rPr>
        <w:t>ADMINISTRATOR</w:t>
      </w:r>
      <w:bookmarkEnd w:id="12"/>
    </w:p>
    <w:p w14:paraId="0DAAAE7F" w14:textId="2D3ECE8D" w:rsidR="00796DBA" w:rsidRPr="00796DBA" w:rsidRDefault="00580AE7" w:rsidP="00796DBA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  Administrator vodi računa o pravima pristupa sajtu otvaranjem novih ili brisanjem starih moderatorskih naloga. </w:t>
      </w:r>
      <w:r w:rsidR="00C50DDB" w:rsidRPr="009E1EC6">
        <w:rPr>
          <w:sz w:val="28"/>
          <w:szCs w:val="28"/>
        </w:rPr>
        <w:t>Poseduje mogućnost i da neželjenim korisnicima obriše nalog na sajtu.</w:t>
      </w:r>
      <w:bookmarkStart w:id="13" w:name="_Toc33277429"/>
    </w:p>
    <w:p w14:paraId="46449D54" w14:textId="4CCCAB9F" w:rsidR="00C50DDB" w:rsidRDefault="00C50DDB" w:rsidP="00C50DDB">
      <w:pPr>
        <w:pStyle w:val="Heading1"/>
        <w:rPr>
          <w:sz w:val="36"/>
          <w:szCs w:val="36"/>
        </w:rPr>
      </w:pPr>
      <w:r w:rsidRPr="009E1EC6">
        <w:rPr>
          <w:sz w:val="36"/>
          <w:szCs w:val="36"/>
        </w:rPr>
        <w:lastRenderedPageBreak/>
        <w:t>Funkcionalnosti</w:t>
      </w:r>
      <w:bookmarkEnd w:id="13"/>
    </w:p>
    <w:p w14:paraId="644D5AFE" w14:textId="77777777" w:rsidR="00EA0615" w:rsidRPr="00EA0615" w:rsidRDefault="00EA0615" w:rsidP="00EA0615"/>
    <w:p w14:paraId="0C1BC23B" w14:textId="680BE7C4" w:rsidR="00C50DDB" w:rsidRPr="009E1EC6" w:rsidRDefault="00C50DDB" w:rsidP="00C50DDB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Na sajtu su na raspolaganju sledeće funkcionalnosti:</w:t>
      </w:r>
    </w:p>
    <w:p w14:paraId="2BC74310" w14:textId="50CB399E" w:rsidR="00C50DDB" w:rsidRPr="009E1EC6" w:rsidRDefault="00C50DDB" w:rsidP="00C50DDB">
      <w:pPr>
        <w:pStyle w:val="ListParagraph"/>
        <w:numPr>
          <w:ilvl w:val="0"/>
          <w:numId w:val="17"/>
        </w:numPr>
        <w:rPr>
          <w:i/>
          <w:iCs/>
          <w:sz w:val="28"/>
          <w:szCs w:val="28"/>
        </w:rPr>
      </w:pPr>
      <w:r w:rsidRPr="009E1EC6">
        <w:rPr>
          <w:i/>
          <w:iCs/>
          <w:sz w:val="28"/>
          <w:szCs w:val="28"/>
        </w:rPr>
        <w:t>Registracija</w:t>
      </w:r>
    </w:p>
    <w:p w14:paraId="1F6E4109" w14:textId="0F1781C9" w:rsidR="00C50DDB" w:rsidRPr="009E1EC6" w:rsidRDefault="004768CB" w:rsidP="00C50DD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r w:rsidR="00C50DDB" w:rsidRPr="009E1EC6">
        <w:rPr>
          <w:sz w:val="28"/>
          <w:szCs w:val="28"/>
        </w:rPr>
        <w:t xml:space="preserve">Ova funkcionalnost predstavlja da gost sajta može postati registrovani korisnik tako što </w:t>
      </w:r>
      <w:r w:rsidRPr="009E1EC6">
        <w:rPr>
          <w:sz w:val="28"/>
          <w:szCs w:val="28"/>
        </w:rPr>
        <w:t>popuni formu sa traženim podacima.</w:t>
      </w:r>
    </w:p>
    <w:p w14:paraId="00BEE9D5" w14:textId="2BDB04F3" w:rsidR="004768CB" w:rsidRPr="009E1EC6" w:rsidRDefault="004768CB" w:rsidP="00C50DDB">
      <w:pPr>
        <w:pStyle w:val="ListParagraph"/>
        <w:rPr>
          <w:sz w:val="28"/>
          <w:szCs w:val="28"/>
        </w:rPr>
      </w:pPr>
    </w:p>
    <w:p w14:paraId="0C59ABD5" w14:textId="3881FD7C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Logovanje</w:t>
      </w:r>
    </w:p>
    <w:p w14:paraId="6DE65DF4" w14:textId="48D15E11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-Korisnik se može logovati na sistem unošenjem svog korisničkog imena i lozinke. Da bi se razlikovali administrator i moderator, oni moraju imati korisnička imena admin i moderator. Svi korisnici se mogu i izlogovati sa sajta.</w:t>
      </w:r>
    </w:p>
    <w:p w14:paraId="260F1950" w14:textId="31CA9F3F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401C7937" w14:textId="3909DEB7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Menjanje lozinke korisnika</w:t>
      </w:r>
    </w:p>
    <w:p w14:paraId="4AB1F6E2" w14:textId="654A9950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-Korisnici mogu promeniti svoju lozinku za logovanje na sajt.</w:t>
      </w:r>
    </w:p>
    <w:p w14:paraId="56D9C98D" w14:textId="23C02C75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217FAE5B" w14:textId="5B065306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Pretraga restorana</w:t>
      </w:r>
    </w:p>
    <w:p w14:paraId="10CBF3AA" w14:textId="05EC2C05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-Korisnici imaju mogućnost da pronađu određeni restoran u bazi.</w:t>
      </w:r>
    </w:p>
    <w:p w14:paraId="5061774F" w14:textId="77777777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33C8E0D9" w14:textId="66C8A1FE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Filtriranje restorana</w:t>
      </w:r>
    </w:p>
    <w:p w14:paraId="39FB8755" w14:textId="24C0D0BE" w:rsidR="004768CB" w:rsidRPr="009E1EC6" w:rsidRDefault="004768CB" w:rsidP="004768CB">
      <w:pPr>
        <w:pStyle w:val="ListParagraph"/>
        <w:rPr>
          <w:i/>
          <w:iCs/>
          <w:sz w:val="28"/>
          <w:szCs w:val="28"/>
        </w:rPr>
      </w:pPr>
      <w:r w:rsidRPr="009E1EC6">
        <w:rPr>
          <w:sz w:val="28"/>
          <w:szCs w:val="28"/>
        </w:rPr>
        <w:t>-Korisnici mogu da pretraže restorane po određenim filterima, a to su: ocena, vrsta hrane, cena</w:t>
      </w:r>
      <w:r w:rsidR="00FB4402" w:rsidRPr="009E1EC6">
        <w:rPr>
          <w:sz w:val="28"/>
          <w:szCs w:val="28"/>
        </w:rPr>
        <w:t>.</w:t>
      </w:r>
    </w:p>
    <w:p w14:paraId="6A85BCDB" w14:textId="28CCF97C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259D0D80" w14:textId="4A98A3B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Sortiranje restorana</w:t>
      </w:r>
    </w:p>
    <w:p w14:paraId="5CCD8D6D" w14:textId="7A47C846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-Sajt omogućava da se restorani mogu sortirati po padajućim vrednostima, kako bi omogućio korisnicima da lakše izaberu najbolji restoran za sebe i svoje potrebe. Sortiranje se vrši po popularnosti(broju poseta), ocenama, ceni.</w:t>
      </w:r>
    </w:p>
    <w:p w14:paraId="45C6FC20" w14:textId="0D703CB5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3D51C0F" w14:textId="37CFCC81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lastRenderedPageBreak/>
        <w:t>Ocenjivanje restorana</w:t>
      </w:r>
    </w:p>
    <w:p w14:paraId="39E532BA" w14:textId="29324800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-Restorani mogu biti ocenjeni od strane korisnika u opsegu od 0-10.</w:t>
      </w: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1F0B3851" w14:textId="0C7C35F3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539611" w14:textId="4A3512F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Pisanje recenzija i ubacivanje slika</w:t>
      </w:r>
    </w:p>
    <w:p w14:paraId="7627D9A2" w14:textId="6D58E76B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-Korisnici mogu pisati recenzije na osnovu svog iskustva koje su imali prilikom svoje posete restoranu. Takođe, mogu i ubaciti slik</w:t>
      </w:r>
      <w:r w:rsidR="00E44A6E" w:rsidRPr="009E1EC6">
        <w:rPr>
          <w:sz w:val="28"/>
          <w:szCs w:val="28"/>
        </w:rPr>
        <w:t>e.</w:t>
      </w:r>
    </w:p>
    <w:p w14:paraId="6BAD7F6F" w14:textId="79FEA468" w:rsidR="00E44A6E" w:rsidRPr="009E1EC6" w:rsidRDefault="00E44A6E" w:rsidP="00FB4402">
      <w:pPr>
        <w:pStyle w:val="ListParagraph"/>
        <w:rPr>
          <w:sz w:val="28"/>
          <w:szCs w:val="28"/>
        </w:rPr>
      </w:pPr>
    </w:p>
    <w:p w14:paraId="38F616F4" w14:textId="5112D8D7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Evidentiranje posećenosti</w:t>
      </w:r>
    </w:p>
    <w:p w14:paraId="5B158094" w14:textId="4E19E5C8" w:rsidR="00E44A6E" w:rsidRPr="009E1EC6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-Korisnici mogu da označe da su posetili određeni restoran i da tako utiču na njegovu popularnost.</w:t>
      </w: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171180D3" w14:textId="688BFE3C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E1EC6">
        <w:rPr>
          <w:i/>
          <w:iCs/>
          <w:sz w:val="28"/>
          <w:szCs w:val="28"/>
        </w:rPr>
        <w:t>Prikaz restorana na mapi</w:t>
      </w:r>
    </w:p>
    <w:p w14:paraId="5DA52354" w14:textId="054546AD" w:rsidR="00E44A6E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-Korisnik može da vidi restoran koji je pretražio na mapi.</w:t>
      </w:r>
    </w:p>
    <w:p w14:paraId="4DB51A29" w14:textId="12A5FF37" w:rsidR="001B047D" w:rsidRDefault="001B047D" w:rsidP="00E44A6E">
      <w:pPr>
        <w:pStyle w:val="ListParagraph"/>
        <w:rPr>
          <w:sz w:val="28"/>
          <w:szCs w:val="28"/>
        </w:rPr>
      </w:pPr>
    </w:p>
    <w:p w14:paraId="6162B110" w14:textId="3E9634CB" w:rsidR="001B047D" w:rsidRPr="001B047D" w:rsidRDefault="001B047D" w:rsidP="001B047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Funkcionalnost moderatora</w:t>
      </w:r>
    </w:p>
    <w:p w14:paraId="237420AC" w14:textId="027E99BF" w:rsidR="001B047D" w:rsidRDefault="001B047D" w:rsidP="001B047D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</w:rPr>
        <w:t>-</w:t>
      </w:r>
      <w:r w:rsidR="003A731A">
        <w:rPr>
          <w:sz w:val="28"/>
          <w:szCs w:val="28"/>
        </w:rPr>
        <w:t>Moderatori mogu da kont</w:t>
      </w:r>
      <w:r w:rsidR="003A731A">
        <w:rPr>
          <w:sz w:val="28"/>
          <w:szCs w:val="28"/>
          <w:lang w:val="sr-Latn-RS"/>
        </w:rPr>
        <w:t xml:space="preserve">rolišu korisnike, naročito ono što korisnici žele da objave na sajt. Imaju mogućnost da odobre sadržaj ili da zabrane objavljivanje. </w:t>
      </w:r>
    </w:p>
    <w:p w14:paraId="2C3E7929" w14:textId="73BAF6F4" w:rsidR="003A731A" w:rsidRDefault="003A731A" w:rsidP="001B047D">
      <w:pPr>
        <w:pStyle w:val="ListParagraph"/>
        <w:rPr>
          <w:sz w:val="28"/>
          <w:szCs w:val="28"/>
          <w:lang w:val="sr-Latn-RS"/>
        </w:rPr>
      </w:pPr>
    </w:p>
    <w:p w14:paraId="66A0DF68" w14:textId="5A3C74D9" w:rsidR="003A731A" w:rsidRPr="003A731A" w:rsidRDefault="003A731A" w:rsidP="003A731A">
      <w:pPr>
        <w:pStyle w:val="ListParagraph"/>
        <w:numPr>
          <w:ilvl w:val="0"/>
          <w:numId w:val="17"/>
        </w:numPr>
        <w:rPr>
          <w:sz w:val="28"/>
          <w:szCs w:val="28"/>
          <w:lang w:val="sr-Latn-RS"/>
        </w:rPr>
      </w:pPr>
      <w:r>
        <w:rPr>
          <w:i/>
          <w:iCs/>
          <w:sz w:val="28"/>
          <w:szCs w:val="28"/>
          <w:lang w:val="sr-Latn-RS"/>
        </w:rPr>
        <w:t>Funkcionalnost administratora</w:t>
      </w:r>
    </w:p>
    <w:p w14:paraId="5C5B8BBC" w14:textId="5DD1012F" w:rsidR="003A731A" w:rsidRPr="003A731A" w:rsidRDefault="003A731A" w:rsidP="003A731A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-Administrator se bavi kontrolisanjem moderatora. Može da </w:t>
      </w:r>
      <w:r w:rsidR="00F26EFA">
        <w:rPr>
          <w:sz w:val="28"/>
          <w:szCs w:val="28"/>
          <w:lang w:val="sr-Latn-RS"/>
        </w:rPr>
        <w:t>ubacuje i uklanja restorane</w:t>
      </w:r>
      <w:r>
        <w:rPr>
          <w:sz w:val="28"/>
          <w:szCs w:val="28"/>
          <w:lang w:val="sr-Latn-RS"/>
        </w:rPr>
        <w:t>.</w:t>
      </w: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320743DE" w14:textId="5BC35A10" w:rsidR="00796DBA" w:rsidRDefault="00796DBA" w:rsidP="00E44A6E">
      <w:pPr>
        <w:pStyle w:val="ListParagraph"/>
        <w:rPr>
          <w:sz w:val="28"/>
          <w:szCs w:val="28"/>
        </w:rPr>
      </w:pPr>
    </w:p>
    <w:p w14:paraId="7062FD6A" w14:textId="20A0B10A" w:rsidR="00796DBA" w:rsidRDefault="00796DBA" w:rsidP="00E44A6E">
      <w:pPr>
        <w:pStyle w:val="ListParagraph"/>
        <w:rPr>
          <w:sz w:val="28"/>
          <w:szCs w:val="28"/>
        </w:rPr>
      </w:pPr>
    </w:p>
    <w:p w14:paraId="4FB484E7" w14:textId="5B5B7B91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Default="00796DBA" w:rsidP="00E44A6E">
      <w:pPr>
        <w:pStyle w:val="ListParagraph"/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66A470CE" w14:textId="38129CEA" w:rsidR="00E44A6E" w:rsidRPr="009E1EC6" w:rsidRDefault="00E44A6E" w:rsidP="00E44A6E">
      <w:pPr>
        <w:pStyle w:val="Heading1"/>
        <w:rPr>
          <w:sz w:val="36"/>
          <w:szCs w:val="36"/>
        </w:rPr>
      </w:pPr>
      <w:bookmarkStart w:id="14" w:name="_Toc33277430"/>
      <w:r w:rsidRPr="009E1EC6">
        <w:rPr>
          <w:sz w:val="36"/>
          <w:szCs w:val="36"/>
        </w:rPr>
        <w:t>Ograničenja</w:t>
      </w:r>
      <w:bookmarkEnd w:id="14"/>
    </w:p>
    <w:p w14:paraId="11B61CED" w14:textId="77777777" w:rsidR="00EA0615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</w:t>
      </w:r>
    </w:p>
    <w:p w14:paraId="7936242A" w14:textId="4FEB5203" w:rsidR="00E44A6E" w:rsidRPr="009E1EC6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Korisnici nemaju mogućnost da ostave rezervaciju u restoranu, ne mogu da pronađu restorane koji se ne nalaze u bazi, odnosno koji ne sarađuju sa sajtom. Ne mogu da vide direktno jelovnik restorana, ali ga mogu pronaći na sajtu restorana čiji link se nalazi u opisu. </w:t>
      </w:r>
    </w:p>
    <w:p w14:paraId="50631040" w14:textId="77777777" w:rsidR="00FB4402" w:rsidRPr="00FB4402" w:rsidRDefault="00FB4402" w:rsidP="00FB4402">
      <w:pPr>
        <w:pStyle w:val="ListParagraph"/>
      </w:pPr>
    </w:p>
    <w:p w14:paraId="3E786817" w14:textId="77777777" w:rsidR="0037196E" w:rsidRDefault="00FB4402" w:rsidP="0037196E">
      <w:pPr>
        <w:pStyle w:val="Heading1"/>
        <w:rPr>
          <w:sz w:val="36"/>
          <w:szCs w:val="36"/>
        </w:rPr>
      </w:pPr>
      <w:r w:rsidRPr="0037196E">
        <w:rPr>
          <w:sz w:val="36"/>
          <w:szCs w:val="36"/>
        </w:rPr>
        <w:t xml:space="preserve"> </w:t>
      </w:r>
    </w:p>
    <w:p w14:paraId="5C2CE37C" w14:textId="2A529DB1" w:rsidR="004768CB" w:rsidRDefault="0037196E" w:rsidP="0037196E">
      <w:pPr>
        <w:pStyle w:val="Heading1"/>
        <w:rPr>
          <w:sz w:val="36"/>
          <w:szCs w:val="36"/>
        </w:rPr>
      </w:pPr>
      <w:bookmarkStart w:id="15" w:name="_Toc33277431"/>
      <w:r w:rsidRPr="0037196E">
        <w:rPr>
          <w:sz w:val="36"/>
          <w:szCs w:val="36"/>
        </w:rPr>
        <w:t>Tehnologije</w:t>
      </w:r>
      <w:bookmarkEnd w:id="15"/>
    </w:p>
    <w:p w14:paraId="7A559AC0" w14:textId="77777777" w:rsidR="00EA0615" w:rsidRDefault="0037196E" w:rsidP="0037196E">
      <w:r>
        <w:t xml:space="preserve">        </w:t>
      </w:r>
    </w:p>
    <w:p w14:paraId="7B43DC26" w14:textId="7F49DE8A" w:rsidR="00EA0615" w:rsidRDefault="00EA0615" w:rsidP="0037196E">
      <w:pPr>
        <w:rPr>
          <w:sz w:val="28"/>
          <w:szCs w:val="28"/>
        </w:rPr>
      </w:pPr>
      <w:r>
        <w:t xml:space="preserve">        </w:t>
      </w:r>
      <w:r w:rsidR="0037196E">
        <w:t xml:space="preserve">  </w:t>
      </w:r>
      <w:r w:rsidR="0037196E">
        <w:rPr>
          <w:sz w:val="28"/>
          <w:szCs w:val="28"/>
        </w:rPr>
        <w:t xml:space="preserve">Za </w:t>
      </w:r>
      <w:r w:rsidR="0037196E">
        <w:rPr>
          <w:i/>
          <w:iCs/>
          <w:sz w:val="28"/>
          <w:szCs w:val="28"/>
        </w:rPr>
        <w:t xml:space="preserve">frontend </w:t>
      </w:r>
      <w:r w:rsidR="0037196E">
        <w:rPr>
          <w:sz w:val="28"/>
          <w:szCs w:val="28"/>
        </w:rPr>
        <w:t>se koristi HTML, CSS, bootstrap, JavaScript</w:t>
      </w:r>
      <w:r>
        <w:rPr>
          <w:sz w:val="28"/>
          <w:szCs w:val="28"/>
        </w:rPr>
        <w:t xml:space="preserve"> i AJAX.</w:t>
      </w:r>
    </w:p>
    <w:p w14:paraId="3A9EBF94" w14:textId="3D826409" w:rsidR="00EA0615" w:rsidRPr="00EA0615" w:rsidRDefault="00EA0615" w:rsidP="0037196E">
      <w:pPr>
        <w:rPr>
          <w:sz w:val="28"/>
          <w:szCs w:val="28"/>
        </w:rPr>
      </w:pPr>
      <w:r>
        <w:rPr>
          <w:sz w:val="28"/>
          <w:szCs w:val="28"/>
        </w:rPr>
        <w:t xml:space="preserve">       Za </w:t>
      </w:r>
      <w:r>
        <w:rPr>
          <w:i/>
          <w:iCs/>
          <w:sz w:val="28"/>
          <w:szCs w:val="28"/>
        </w:rPr>
        <w:t xml:space="preserve">backend </w:t>
      </w:r>
      <w:r>
        <w:rPr>
          <w:sz w:val="28"/>
          <w:szCs w:val="28"/>
        </w:rPr>
        <w:t>se koristi PHP na serverskoj strani, a baza podataka će biti kreirana uz pomoć mySQL.</w:t>
      </w:r>
    </w:p>
    <w:p w14:paraId="0F21D5B0" w14:textId="53FA6FCB" w:rsidR="004768CB" w:rsidRDefault="004768CB" w:rsidP="004768CB">
      <w:pPr>
        <w:pStyle w:val="ListParagraph"/>
      </w:pPr>
    </w:p>
    <w:p w14:paraId="499F949D" w14:textId="1255CBC9" w:rsidR="004768CB" w:rsidRDefault="004768CB" w:rsidP="004768CB">
      <w:pPr>
        <w:pStyle w:val="ListParagraph"/>
      </w:pPr>
    </w:p>
    <w:p w14:paraId="0077A49B" w14:textId="77777777" w:rsidR="004768CB" w:rsidRDefault="004768CB" w:rsidP="004768CB">
      <w:pPr>
        <w:pStyle w:val="ListParagraph"/>
      </w:pPr>
    </w:p>
    <w:p w14:paraId="69202C71" w14:textId="77777777" w:rsidR="004768CB" w:rsidRDefault="004768CB" w:rsidP="004768CB">
      <w:pPr>
        <w:pStyle w:val="ListParagraph"/>
      </w:pPr>
    </w:p>
    <w:p w14:paraId="2E74DACB" w14:textId="77777777" w:rsidR="004768CB" w:rsidRDefault="004768CB" w:rsidP="004768CB">
      <w:pPr>
        <w:pStyle w:val="ListParagraph"/>
      </w:pPr>
    </w:p>
    <w:p w14:paraId="1E4CA6A1" w14:textId="77777777" w:rsidR="004768CB" w:rsidRDefault="004768CB" w:rsidP="004768CB">
      <w:pPr>
        <w:pStyle w:val="ListParagraph"/>
      </w:pPr>
    </w:p>
    <w:p w14:paraId="117F6EF1" w14:textId="77777777" w:rsidR="004768CB" w:rsidRPr="004768CB" w:rsidRDefault="004768CB" w:rsidP="004768CB">
      <w:pPr>
        <w:pStyle w:val="ListParagraph"/>
      </w:pPr>
    </w:p>
    <w:p w14:paraId="7A1FAA73" w14:textId="77777777" w:rsidR="004768CB" w:rsidRPr="00C50DDB" w:rsidRDefault="004768CB" w:rsidP="00C50DDB">
      <w:pPr>
        <w:pStyle w:val="ListParagraph"/>
      </w:pPr>
    </w:p>
    <w:p w14:paraId="4ACDE744" w14:textId="72E9CE27" w:rsidR="00C50DDB" w:rsidRPr="00C50DDB" w:rsidRDefault="00C50DDB" w:rsidP="00C50DDB">
      <w:r>
        <w:lastRenderedPageBreak/>
        <w:t xml:space="preserve">           </w:t>
      </w:r>
    </w:p>
    <w:p w14:paraId="2EDB34D0" w14:textId="5DD7EA23" w:rsidR="00C50DDB" w:rsidRPr="00C50DDB" w:rsidRDefault="00C50DDB" w:rsidP="00C50DDB">
      <w:r>
        <w:t xml:space="preserve">           </w:t>
      </w:r>
    </w:p>
    <w:p w14:paraId="10626E53" w14:textId="77777777" w:rsidR="00580AE7" w:rsidRDefault="00580AE7" w:rsidP="00DD79F4"/>
    <w:p w14:paraId="49E7D276" w14:textId="77777777" w:rsidR="00580AE7" w:rsidRPr="00DD79F4" w:rsidRDefault="00580AE7" w:rsidP="00DD79F4"/>
    <w:p w14:paraId="4C40D97F" w14:textId="77777777" w:rsidR="00DD79F4" w:rsidRPr="00DD79F4" w:rsidRDefault="00DD79F4" w:rsidP="00DD79F4"/>
    <w:p w14:paraId="1E0937A4" w14:textId="6EA180DB" w:rsidR="00B102C2" w:rsidRDefault="00EA0615" w:rsidP="00EA0615">
      <w:pPr>
        <w:pStyle w:val="Heading1"/>
        <w:rPr>
          <w:sz w:val="36"/>
          <w:szCs w:val="36"/>
        </w:rPr>
      </w:pPr>
      <w:bookmarkStart w:id="16" w:name="_Toc33277432"/>
      <w:r w:rsidRPr="00EA0615">
        <w:rPr>
          <w:sz w:val="36"/>
          <w:szCs w:val="36"/>
        </w:rPr>
        <w:t>Plan i prioriteti</w:t>
      </w:r>
      <w:bookmarkEnd w:id="16"/>
    </w:p>
    <w:p w14:paraId="44D9550F" w14:textId="77777777" w:rsidR="00F464FA" w:rsidRPr="00F464FA" w:rsidRDefault="00F464FA" w:rsidP="00F464FA"/>
    <w:p w14:paraId="233B3E7A" w14:textId="3FE9279D" w:rsidR="00EA0615" w:rsidRDefault="00EA0615" w:rsidP="00EA0615">
      <w:pPr>
        <w:rPr>
          <w:sz w:val="28"/>
          <w:szCs w:val="28"/>
        </w:rPr>
      </w:pPr>
      <w:r>
        <w:rPr>
          <w:sz w:val="28"/>
          <w:szCs w:val="28"/>
        </w:rPr>
        <w:t>Na početku, potrebno je obezbediti sledeće:</w:t>
      </w:r>
    </w:p>
    <w:p w14:paraId="546DEFF7" w14:textId="6A96777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Izrađivanje “kostura” veb stranice </w:t>
      </w:r>
    </w:p>
    <w:p w14:paraId="29710B3C" w14:textId="4E02599A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Dodavanje korisnika i restorana na sajt</w:t>
      </w:r>
    </w:p>
    <w:p w14:paraId="3C715045" w14:textId="45110F6E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Dodavanje korisnika i restorana u bazu podataka</w:t>
      </w:r>
    </w:p>
    <w:p w14:paraId="3E3FDB23" w14:textId="22DD845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Unošenje recenzija, posećenosti i oce</w:t>
      </w:r>
      <w:r w:rsidR="00F464FA">
        <w:rPr>
          <w:sz w:val="28"/>
          <w:szCs w:val="28"/>
        </w:rPr>
        <w:t>na</w:t>
      </w:r>
      <w:r>
        <w:rPr>
          <w:sz w:val="28"/>
          <w:szCs w:val="28"/>
        </w:rPr>
        <w:t xml:space="preserve"> restorana</w:t>
      </w:r>
    </w:p>
    <w:p w14:paraId="2729E37B" w14:textId="2D1ECD89" w:rsidR="00F464FA" w:rsidRDefault="00F464FA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Dodavanje funkcionalnosti pretrage </w:t>
      </w:r>
    </w:p>
    <w:p w14:paraId="11BFD96A" w14:textId="0804666B" w:rsidR="00F464FA" w:rsidRDefault="00F464FA" w:rsidP="00F464FA">
      <w:pPr>
        <w:pStyle w:val="ListParagraph"/>
        <w:rPr>
          <w:sz w:val="28"/>
          <w:szCs w:val="28"/>
        </w:rPr>
      </w:pPr>
    </w:p>
    <w:p w14:paraId="2BD9BF1C" w14:textId="1F1A842B" w:rsidR="00F464FA" w:rsidRPr="00F464FA" w:rsidRDefault="00F464FA" w:rsidP="00F464FA">
      <w:pPr>
        <w:rPr>
          <w:sz w:val="28"/>
          <w:szCs w:val="28"/>
        </w:rPr>
      </w:pPr>
      <w:r w:rsidRPr="00F464FA">
        <w:rPr>
          <w:sz w:val="28"/>
          <w:szCs w:val="28"/>
        </w:rPr>
        <w:t>Naredne verzije ovog dokumenta mogu se razlikovati po pitanju</w:t>
      </w:r>
      <w:r>
        <w:rPr>
          <w:sz w:val="28"/>
          <w:szCs w:val="28"/>
        </w:rPr>
        <w:t xml:space="preserve"> </w:t>
      </w:r>
      <w:r w:rsidRPr="00F464FA">
        <w:rPr>
          <w:sz w:val="28"/>
          <w:szCs w:val="28"/>
        </w:rPr>
        <w:t xml:space="preserve">funkcionalnosti. Odnosno, mogu postojati dodatne funkcionalnosti ili se mogu ukloniti gore navedene. </w:t>
      </w:r>
    </w:p>
    <w:p w14:paraId="55274D94" w14:textId="5FD807CC" w:rsidR="00F464FA" w:rsidRDefault="00F464FA" w:rsidP="00F464FA">
      <w:pPr>
        <w:pStyle w:val="ListParagraph"/>
        <w:rPr>
          <w:sz w:val="28"/>
          <w:szCs w:val="28"/>
        </w:rPr>
      </w:pPr>
    </w:p>
    <w:p w14:paraId="763D6A2A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0852B23" w14:textId="7A6D8928" w:rsidR="00F464FA" w:rsidRDefault="00F464FA" w:rsidP="00F464FA">
      <w:pPr>
        <w:pStyle w:val="ListParagraph"/>
        <w:rPr>
          <w:sz w:val="28"/>
          <w:szCs w:val="28"/>
        </w:rPr>
      </w:pPr>
    </w:p>
    <w:p w14:paraId="5733C767" w14:textId="7875AEA1" w:rsidR="00F464FA" w:rsidRDefault="00F464FA" w:rsidP="00F464FA">
      <w:pPr>
        <w:pStyle w:val="ListParagraph"/>
        <w:rPr>
          <w:sz w:val="28"/>
          <w:szCs w:val="28"/>
        </w:rPr>
      </w:pPr>
    </w:p>
    <w:p w14:paraId="55B94C20" w14:textId="40AA485C" w:rsidR="00F464FA" w:rsidRDefault="00F464FA" w:rsidP="00F464FA">
      <w:pPr>
        <w:pStyle w:val="ListParagraph"/>
        <w:rPr>
          <w:sz w:val="28"/>
          <w:szCs w:val="28"/>
        </w:rPr>
      </w:pPr>
    </w:p>
    <w:p w14:paraId="5FA6B801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53F7BA5" w14:textId="7F7753C9" w:rsidR="00F464FA" w:rsidRDefault="00F464FA" w:rsidP="00F464FA">
      <w:pPr>
        <w:pStyle w:val="ListParagraph"/>
        <w:rPr>
          <w:sz w:val="28"/>
          <w:szCs w:val="28"/>
        </w:rPr>
      </w:pPr>
    </w:p>
    <w:p w14:paraId="1FD646F9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15378D8C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4269A807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8FD33" w14:textId="77777777" w:rsidR="006564D6" w:rsidRDefault="006564D6" w:rsidP="00C6554A">
      <w:pPr>
        <w:spacing w:before="0" w:after="0" w:line="240" w:lineRule="auto"/>
      </w:pPr>
      <w:r>
        <w:separator/>
      </w:r>
    </w:p>
  </w:endnote>
  <w:endnote w:type="continuationSeparator" w:id="0">
    <w:p w14:paraId="5110464B" w14:textId="77777777" w:rsidR="006564D6" w:rsidRDefault="006564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4880A" w14:textId="77777777" w:rsidR="006564D6" w:rsidRDefault="006564D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351AF36" w14:textId="77777777" w:rsidR="006564D6" w:rsidRDefault="006564D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1B047D"/>
    <w:rsid w:val="002554CD"/>
    <w:rsid w:val="00293B83"/>
    <w:rsid w:val="002B4294"/>
    <w:rsid w:val="00333D0D"/>
    <w:rsid w:val="0037196E"/>
    <w:rsid w:val="003A731A"/>
    <w:rsid w:val="004768CB"/>
    <w:rsid w:val="004A60CA"/>
    <w:rsid w:val="004C049F"/>
    <w:rsid w:val="004D7DD7"/>
    <w:rsid w:val="005000E2"/>
    <w:rsid w:val="00580AE7"/>
    <w:rsid w:val="00587FB6"/>
    <w:rsid w:val="006564D6"/>
    <w:rsid w:val="006A3CE7"/>
    <w:rsid w:val="00723B22"/>
    <w:rsid w:val="00796DBA"/>
    <w:rsid w:val="007C6E21"/>
    <w:rsid w:val="008F2CDC"/>
    <w:rsid w:val="00915C97"/>
    <w:rsid w:val="00965457"/>
    <w:rsid w:val="009E1EC6"/>
    <w:rsid w:val="009E330A"/>
    <w:rsid w:val="00A5210D"/>
    <w:rsid w:val="00B102C2"/>
    <w:rsid w:val="00C50DDB"/>
    <w:rsid w:val="00C6554A"/>
    <w:rsid w:val="00CF2355"/>
    <w:rsid w:val="00DD79F4"/>
    <w:rsid w:val="00E44A6E"/>
    <w:rsid w:val="00EA0615"/>
    <w:rsid w:val="00EB3DF3"/>
    <w:rsid w:val="00ED7C44"/>
    <w:rsid w:val="00F26EFA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672A-649C-42B8-8215-F1E652F3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193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11</cp:revision>
  <cp:lastPrinted>2020-02-26T11:16:00Z</cp:lastPrinted>
  <dcterms:created xsi:type="dcterms:W3CDTF">2020-02-22T11:46:00Z</dcterms:created>
  <dcterms:modified xsi:type="dcterms:W3CDTF">2020-05-30T01:18:00Z</dcterms:modified>
</cp:coreProperties>
</file>